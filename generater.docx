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40" w:type="dxa"/>
        <w:tblLayout w:type="fixed"/>
        <w:tblLook w:val="0000" w:firstRow="0" w:lastRow="0" w:firstColumn="0" w:lastColumn="0" w:noHBand="0" w:noVBand="0"/>
      </w:tblPr>
      <w:tblGrid>
        <w:gridCol w:w="2553"/>
        <w:gridCol w:w="1089"/>
        <w:gridCol w:w="1000"/>
        <w:gridCol w:w="400"/>
        <w:gridCol w:w="2658"/>
        <w:gridCol w:w="64"/>
        <w:gridCol w:w="1976"/>
        <w:gridCol w:w="354"/>
        <w:gridCol w:w="46"/>
      </w:tblGrid>
      <w:tr w:rsidR="00B60EAC" w:rsidRPr="00AA0D8F" w:rsidTr="00D57E26">
        <w:trPr>
          <w:gridAfter w:val="1"/>
          <w:wAfter w:w="46" w:type="dxa"/>
          <w:trHeight w:val="323"/>
        </w:trPr>
        <w:tc>
          <w:tcPr>
            <w:tcW w:w="2553" w:type="dxa"/>
          </w:tcPr>
          <w:p w:rsidR="00B60EAC" w:rsidRPr="00AA0D8F" w:rsidRDefault="00B60EAC" w:rsidP="00B115C7">
            <w:pPr>
              <w:rPr>
                <w:b/>
                <w:sz w:val="22"/>
              </w:rPr>
            </w:pPr>
            <w:r w:rsidRPr="00AA0D8F">
              <w:rPr>
                <w:b/>
                <w:sz w:val="22"/>
              </w:rPr>
              <w:t>Technical Report:</w:t>
            </w:r>
          </w:p>
        </w:tc>
        <w:tc>
          <w:tcPr>
            <w:tcW w:w="5147" w:type="dxa"/>
            <w:gridSpan w:val="4"/>
          </w:tcPr>
          <w:p w:rsidR="00B60EAC" w:rsidRPr="00AA0D8F" w:rsidRDefault="009166A7" w:rsidP="004159D6">
            <w:pPr>
              <w:rPr>
                <w:b/>
                <w:sz w:val="22"/>
                <w:lang w:val="pt-BR"/>
              </w:rPr>
            </w:pPr>
            <w:bookmarkStart w:id="0" w:name="msb_trstart"/>
            <w:bookmarkEnd w:id="0"/>
            <w:r w:rsidRPr="004159D6">
              <w:rPr>
                <w:rFonts w:eastAsia="宋体" w:hint="eastAsia"/>
                <w:b/>
                <w:sz w:val="22"/>
                <w:highlight w:val="yellow"/>
                <w:lang w:eastAsia="zh-CN"/>
              </w:rPr>
              <w:t>(9014</w:t>
            </w:r>
            <w:r w:rsidR="00383756" w:rsidRPr="004159D6">
              <w:rPr>
                <w:rFonts w:eastAsia="宋体" w:hint="eastAsia"/>
                <w:b/>
                <w:sz w:val="22"/>
                <w:highlight w:val="yellow"/>
                <w:lang w:eastAsia="zh-CN"/>
              </w:rPr>
              <w:t>)</w:t>
            </w:r>
            <w:r w:rsidR="004159D6" w:rsidRPr="004159D6">
              <w:rPr>
                <w:rFonts w:eastAsia="宋体" w:hint="eastAsia"/>
                <w:b/>
                <w:sz w:val="22"/>
                <w:highlight w:val="yellow"/>
                <w:lang w:eastAsia="zh-CN"/>
              </w:rPr>
              <w:t>XXX-XXXX</w:t>
            </w:r>
          </w:p>
        </w:tc>
        <w:tc>
          <w:tcPr>
            <w:tcW w:w="2394" w:type="dxa"/>
            <w:gridSpan w:val="3"/>
          </w:tcPr>
          <w:p w:rsidR="00B60EAC" w:rsidRPr="001433F8" w:rsidRDefault="00B60EAC" w:rsidP="009254A5">
            <w:pPr>
              <w:jc w:val="center"/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bookmarkStart w:id="1" w:name="msb_rptdatestart"/>
            <w:bookmarkStart w:id="2" w:name="msb_rptdateend"/>
            <w:bookmarkEnd w:id="1"/>
            <w:bookmarkEnd w:id="2"/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t xml:space="preserve">Page </w:t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fldChar w:fldCharType="begin"/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instrText xml:space="preserve"> PAGE </w:instrText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fldChar w:fldCharType="separate"/>
            </w:r>
            <w:r w:rsidRPr="0060560D">
              <w:rPr>
                <w:rFonts w:ascii="Times New Roman" w:eastAsia="宋体" w:hAnsi="Times New Roman"/>
                <w:noProof/>
                <w:sz w:val="20"/>
                <w:lang w:eastAsia="zh-CN"/>
              </w:rPr>
              <w:t>1</w:t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fldChar w:fldCharType="end"/>
            </w:r>
            <w:r w:rsidRPr="0060560D">
              <w:rPr>
                <w:rFonts w:ascii="Times New Roman" w:eastAsia="宋体" w:hAnsi="Times New Roman"/>
                <w:sz w:val="20"/>
                <w:lang w:eastAsia="zh-CN"/>
              </w:rPr>
              <w:t xml:space="preserve"> of </w:t>
            </w:r>
            <w:r w:rsidR="009254A5">
              <w:rPr>
                <w:rFonts w:ascii="Times New Roman" w:eastAsia="宋体" w:hAnsi="Times New Roman" w:hint="eastAsia"/>
                <w:sz w:val="20"/>
                <w:lang w:eastAsia="zh-CN"/>
              </w:rPr>
              <w:t>3</w:t>
            </w:r>
          </w:p>
        </w:tc>
      </w:tr>
      <w:tr w:rsidR="00FD0602" w:rsidRPr="00AA0D8F" w:rsidTr="00D57E26">
        <w:trPr>
          <w:gridAfter w:val="1"/>
          <w:wAfter w:w="46" w:type="dxa"/>
          <w:trHeight w:val="258"/>
        </w:trPr>
        <w:tc>
          <w:tcPr>
            <w:tcW w:w="2553" w:type="dxa"/>
          </w:tcPr>
          <w:p w:rsidR="00FD0602" w:rsidRPr="00542E4C" w:rsidRDefault="00FD0602" w:rsidP="00B115C7">
            <w:pPr>
              <w:rPr>
                <w:rFonts w:ascii="Times New Roman" w:hAnsi="Times New Roman"/>
                <w:b/>
              </w:rPr>
            </w:pPr>
            <w:r w:rsidRPr="00542E4C">
              <w:rPr>
                <w:rFonts w:ascii="Times New Roman" w:hAnsi="Times New Roman"/>
                <w:b/>
              </w:rPr>
              <w:t>Date Received:</w:t>
            </w:r>
          </w:p>
        </w:tc>
        <w:tc>
          <w:tcPr>
            <w:tcW w:w="5147" w:type="dxa"/>
            <w:gridSpan w:val="4"/>
          </w:tcPr>
          <w:p w:rsidR="00FD0602" w:rsidRPr="004159D6" w:rsidRDefault="00FD0602" w:rsidP="00CC064F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4159D6"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JUN. 0</w:t>
            </w:r>
            <w:r w:rsidR="00CC064F" w:rsidRPr="004159D6"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9</w:t>
            </w:r>
            <w:r w:rsidRPr="004159D6"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, 2014</w:t>
            </w:r>
          </w:p>
        </w:tc>
        <w:tc>
          <w:tcPr>
            <w:tcW w:w="2394" w:type="dxa"/>
            <w:gridSpan w:val="3"/>
          </w:tcPr>
          <w:p w:rsidR="00FD0602" w:rsidRPr="001433F8" w:rsidRDefault="00FD0602" w:rsidP="00F509A8">
            <w:pPr>
              <w:jc w:val="center"/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</w:p>
        </w:tc>
      </w:tr>
      <w:tr w:rsidR="00371105" w:rsidRPr="00AA0D8F" w:rsidTr="00D57E26">
        <w:trPr>
          <w:gridAfter w:val="1"/>
          <w:wAfter w:w="46" w:type="dxa"/>
          <w:trHeight w:val="258"/>
        </w:trPr>
        <w:tc>
          <w:tcPr>
            <w:tcW w:w="2553" w:type="dxa"/>
          </w:tcPr>
          <w:p w:rsidR="00371105" w:rsidRPr="00542E4C" w:rsidRDefault="00371105" w:rsidP="00B115C7">
            <w:pPr>
              <w:rPr>
                <w:rFonts w:ascii="Times New Roman" w:hAnsi="Times New Roman"/>
                <w:b/>
              </w:rPr>
            </w:pPr>
            <w:r w:rsidRPr="00542E4C">
              <w:rPr>
                <w:rFonts w:ascii="Times New Roman" w:hAnsi="Times New Roman"/>
                <w:b/>
              </w:rPr>
              <w:t>Date</w:t>
            </w:r>
            <w:r w:rsidRPr="00542E4C">
              <w:rPr>
                <w:rFonts w:ascii="Times New Roman" w:hAnsi="Times New Roman" w:hint="eastAsia"/>
                <w:b/>
              </w:rPr>
              <w:t xml:space="preserve"> </w:t>
            </w:r>
            <w:r w:rsidRPr="00542E4C">
              <w:rPr>
                <w:rFonts w:ascii="Times New Roman" w:hAnsi="Times New Roman"/>
                <w:b/>
              </w:rPr>
              <w:t>Modified</w:t>
            </w:r>
            <w:r w:rsidRPr="00542E4C">
              <w:rPr>
                <w:rFonts w:ascii="Times New Roman" w:hAnsi="Times New Roman" w:hint="eastAsia"/>
                <w:b/>
              </w:rPr>
              <w:t>:</w:t>
            </w:r>
          </w:p>
        </w:tc>
        <w:tc>
          <w:tcPr>
            <w:tcW w:w="5147" w:type="dxa"/>
            <w:gridSpan w:val="4"/>
          </w:tcPr>
          <w:p w:rsidR="00371105" w:rsidRPr="0060560D" w:rsidRDefault="00FD0602" w:rsidP="00996756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/</w:t>
            </w:r>
          </w:p>
        </w:tc>
        <w:tc>
          <w:tcPr>
            <w:tcW w:w="2394" w:type="dxa"/>
            <w:gridSpan w:val="3"/>
          </w:tcPr>
          <w:p w:rsidR="00371105" w:rsidRPr="00AA0D8F" w:rsidRDefault="00371105" w:rsidP="00B115C7">
            <w:pPr>
              <w:wordWrap w:val="0"/>
              <w:jc w:val="right"/>
              <w:rPr>
                <w:bCs/>
                <w:snapToGrid w:val="0"/>
                <w:szCs w:val="18"/>
              </w:rPr>
            </w:pPr>
          </w:p>
        </w:tc>
      </w:tr>
      <w:tr w:rsidR="00524F1B" w:rsidTr="00D57E26">
        <w:tc>
          <w:tcPr>
            <w:tcW w:w="2553" w:type="dxa"/>
          </w:tcPr>
          <w:p w:rsidR="00524F1B" w:rsidRPr="008B7B35" w:rsidRDefault="00524F1B" w:rsidP="00B115C7">
            <w:pPr>
              <w:rPr>
                <w:rFonts w:ascii="Times New Roman" w:hAnsi="Times New Roman"/>
                <w:b/>
              </w:rPr>
            </w:pPr>
            <w:r w:rsidRPr="008B7B35">
              <w:rPr>
                <w:rFonts w:ascii="Times New Roman" w:hAnsi="Times New Roman" w:hint="eastAsia"/>
                <w:b/>
              </w:rPr>
              <w:t xml:space="preserve">Date Out: </w:t>
            </w:r>
          </w:p>
        </w:tc>
        <w:tc>
          <w:tcPr>
            <w:tcW w:w="2089" w:type="dxa"/>
            <w:gridSpan w:val="2"/>
          </w:tcPr>
          <w:p w:rsidR="00524F1B" w:rsidRPr="004159D6" w:rsidRDefault="00524F1B" w:rsidP="00CC064F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 w:rsidRPr="004159D6"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 xml:space="preserve">JUN. </w:t>
            </w:r>
            <w:r w:rsidR="008E7DC0" w:rsidRPr="004159D6"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1</w:t>
            </w:r>
            <w:r w:rsidR="00CC064F" w:rsidRPr="004159D6"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3</w:t>
            </w:r>
            <w:r w:rsidRPr="004159D6"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, 2014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722" w:type="dxa"/>
            <w:gridSpan w:val="2"/>
            <w:vMerge w:val="restart"/>
            <w:tcBorders>
              <w:top w:val="double" w:sz="4" w:space="0" w:color="auto"/>
              <w:left w:val="double" w:sz="4" w:space="0" w:color="auto"/>
              <w:right w:val="nil"/>
            </w:tcBorders>
            <w:vAlign w:val="center"/>
          </w:tcPr>
          <w:p w:rsidR="00524F1B" w:rsidRDefault="00524F1B" w:rsidP="00396E29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>
              <w:rPr>
                <w:rFonts w:ascii="Times New Roman" w:hAnsi="Times New Roman"/>
                <w:b/>
                <w:bCs/>
                <w:sz w:val="20"/>
                <w:u w:val="single"/>
              </w:rPr>
              <w:t>OVERALL RATING</w:t>
            </w:r>
          </w:p>
        </w:tc>
        <w:tc>
          <w:tcPr>
            <w:tcW w:w="1976" w:type="dxa"/>
            <w:vMerge w:val="restart"/>
            <w:tcBorders>
              <w:top w:val="double" w:sz="4" w:space="0" w:color="auto"/>
              <w:left w:val="nil"/>
              <w:right w:val="nil"/>
            </w:tcBorders>
            <w:vAlign w:val="center"/>
          </w:tcPr>
          <w:p w:rsidR="00524F1B" w:rsidRPr="00722A34" w:rsidRDefault="00524F1B" w:rsidP="00396E29">
            <w:pPr>
              <w:jc w:val="center"/>
              <w:rPr>
                <w:rFonts w:ascii="Times New Roman" w:eastAsia="宋体" w:hAnsi="Times New Roman"/>
                <w:b/>
                <w:bCs/>
                <w:sz w:val="20"/>
                <w:lang w:eastAsia="zh-CN"/>
              </w:rPr>
            </w:pPr>
            <w:r>
              <w:rPr>
                <w:rFonts w:ascii="Times New Roman" w:eastAsia="宋体" w:hAnsi="Times New Roman" w:hint="eastAsia"/>
                <w:b/>
                <w:bCs/>
                <w:sz w:val="20"/>
                <w:lang w:eastAsia="zh-CN"/>
              </w:rPr>
              <w:t>PASS</w:t>
            </w:r>
          </w:p>
        </w:tc>
        <w:tc>
          <w:tcPr>
            <w:tcW w:w="400" w:type="dxa"/>
            <w:gridSpan w:val="2"/>
            <w:tcBorders>
              <w:top w:val="double" w:sz="4" w:space="0" w:color="auto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524F1B" w:rsidTr="00D57E26">
        <w:tc>
          <w:tcPr>
            <w:tcW w:w="3642" w:type="dxa"/>
            <w:gridSpan w:val="2"/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000" w:type="dxa"/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722" w:type="dxa"/>
            <w:gridSpan w:val="2"/>
            <w:vMerge/>
            <w:tcBorders>
              <w:left w:val="double" w:sz="4" w:space="0" w:color="auto"/>
              <w:right w:val="nil"/>
            </w:tcBorders>
            <w:vAlign w:val="center"/>
          </w:tcPr>
          <w:p w:rsidR="00524F1B" w:rsidRDefault="00524F1B" w:rsidP="00B115C7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976" w:type="dxa"/>
            <w:vMerge/>
            <w:vAlign w:val="center"/>
          </w:tcPr>
          <w:p w:rsidR="00524F1B" w:rsidRDefault="00524F1B" w:rsidP="00B115C7">
            <w:pPr>
              <w:jc w:val="center"/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524F1B" w:rsidTr="00D57E26">
        <w:tc>
          <w:tcPr>
            <w:tcW w:w="3642" w:type="dxa"/>
            <w:gridSpan w:val="2"/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000" w:type="dxa"/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272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nil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1976" w:type="dxa"/>
            <w:vMerge/>
            <w:tcBorders>
              <w:left w:val="nil"/>
              <w:bottom w:val="double" w:sz="4" w:space="0" w:color="auto"/>
              <w:right w:val="nil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</w:tcPr>
          <w:p w:rsidR="00524F1B" w:rsidRDefault="00524F1B" w:rsidP="00B115C7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4B5255" w:rsidRPr="00B115C7" w:rsidRDefault="004B5255" w:rsidP="003B534D">
      <w:pPr>
        <w:rPr>
          <w:rFonts w:ascii="Times New Roman" w:eastAsia="宋体" w:hAnsi="Times New Roman"/>
          <w:bCs/>
          <w:sz w:val="20"/>
          <w:lang w:eastAsia="zh-CN"/>
        </w:rPr>
      </w:pPr>
    </w:p>
    <w:tbl>
      <w:tblPr>
        <w:tblW w:w="10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0"/>
        <w:gridCol w:w="3220"/>
        <w:gridCol w:w="2260"/>
        <w:gridCol w:w="2400"/>
      </w:tblGrid>
      <w:tr w:rsidR="009621CB" w:rsidTr="00542E4C">
        <w:trPr>
          <w:trHeight w:val="85"/>
        </w:trPr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Default="009621CB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Vendor: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4159D6" w:rsidRDefault="00F22212" w:rsidP="004412B9">
            <w:pPr>
              <w:rPr>
                <w:rFonts w:ascii="Times New Roman" w:eastAsia="宋体" w:hAnsi="Times New Roman"/>
                <w:szCs w:val="18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kern w:val="2"/>
                <w:sz w:val="20"/>
                <w:highlight w:val="yellow"/>
                <w:lang w:eastAsia="zh-CN"/>
              </w:rPr>
              <w:t>vendor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Default="009621CB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Factory/Manufacturer: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4159D6" w:rsidRDefault="009621CB" w:rsidP="00B115C7">
            <w:pPr>
              <w:rPr>
                <w:rFonts w:ascii="Times New Roman" w:hAnsi="Times New Roman"/>
                <w:sz w:val="20"/>
                <w:highlight w:val="yellow"/>
              </w:rPr>
            </w:pPr>
            <w:r w:rsidRPr="004159D6">
              <w:rPr>
                <w:rFonts w:ascii="Times New Roman" w:hAnsi="Times New Roman"/>
                <w:sz w:val="20"/>
                <w:highlight w:val="yellow"/>
              </w:rPr>
              <w:t>weishi</w:t>
            </w:r>
          </w:p>
        </w:tc>
      </w:tr>
      <w:tr w:rsidR="00557956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956" w:rsidRDefault="00557956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Sample Description: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956" w:rsidRPr="004159D6" w:rsidRDefault="00F22212" w:rsidP="0002419C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watch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956" w:rsidRPr="00B430E1" w:rsidRDefault="00557956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 w:rsidRPr="00B430E1">
              <w:rPr>
                <w:rFonts w:ascii="Times New Roman" w:eastAsia="宋体" w:hAnsi="Times New Roman" w:hint="eastAsia"/>
                <w:b/>
                <w:lang w:eastAsia="zh-CN"/>
              </w:rPr>
              <w:t>Retest: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7956" w:rsidRPr="004159D6" w:rsidRDefault="00F22212" w:rsidP="00B115C7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YES</w:t>
            </w:r>
          </w:p>
        </w:tc>
      </w:tr>
      <w:tr w:rsidR="00F3550D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F22212" w:rsidRDefault="00F3550D" w:rsidP="00B115C7">
            <w:pPr>
              <w:rPr>
                <w:rFonts w:ascii="Times New Roman" w:eastAsiaTheme="minorEastAsia" w:hAnsi="Times New Roman" w:hint="eastAsia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Style No.: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4159D6" w:rsidRDefault="00F22212" w:rsidP="009254A5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1111111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Default="00F3550D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P.O. No.: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550D" w:rsidRPr="004159D6" w:rsidRDefault="00F22212" w:rsidP="00E943C1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434321231</w:t>
            </w:r>
          </w:p>
        </w:tc>
      </w:tr>
      <w:tr w:rsidR="009621CB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Default="009621CB" w:rsidP="00B115C7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Country of Origin: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4159D6" w:rsidRDefault="00F22212" w:rsidP="00B115C7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USA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B115C7" w:rsidRDefault="009621CB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 xml:space="preserve">Country of </w:t>
            </w:r>
            <w:r w:rsidRPr="00B115C7">
              <w:rPr>
                <w:rFonts w:ascii="Times New Roman" w:eastAsia="宋体" w:hAnsi="Times New Roman" w:hint="eastAsia"/>
                <w:b/>
                <w:lang w:eastAsia="zh-CN"/>
              </w:rPr>
              <w:t>D</w:t>
            </w:r>
            <w:r w:rsidRPr="005501A7">
              <w:rPr>
                <w:rFonts w:ascii="Times New Roman" w:hAnsi="Times New Roman"/>
                <w:b/>
              </w:rPr>
              <w:t>estination</w:t>
            </w:r>
            <w:r w:rsidRPr="00B115C7">
              <w:rPr>
                <w:rFonts w:ascii="Times New Roman" w:eastAsia="宋体" w:hAnsi="Times New Roman"/>
                <w:b/>
                <w:lang w:eastAsia="zh-CN"/>
              </w:rPr>
              <w:t xml:space="preserve">: 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21CB" w:rsidRPr="004159D6" w:rsidRDefault="00F22212" w:rsidP="004412B9">
            <w:pPr>
              <w:rPr>
                <w:rFonts w:ascii="Times New Roman" w:hAnsi="Times New Roman"/>
                <w:sz w:val="20"/>
                <w:highlight w:val="yellow"/>
              </w:rPr>
            </w:pPr>
            <w:r>
              <w:rPr>
                <w:rFonts w:ascii="Times New Roman" w:eastAsia="宋体" w:hAnsi="Times New Roman" w:hint="eastAsia"/>
                <w:szCs w:val="18"/>
                <w:highlight w:val="yellow"/>
                <w:lang w:eastAsia="zh-CN"/>
              </w:rPr>
              <w:t>ENGLANDdCHINA</w:t>
            </w:r>
          </w:p>
        </w:tc>
      </w:tr>
      <w:tr w:rsidR="00964FDC" w:rsidTr="00A163BF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DC" w:rsidRPr="00EA5A67" w:rsidRDefault="00964FDC" w:rsidP="00B115C7">
            <w:pPr>
              <w:rPr>
                <w:rFonts w:ascii="Times New Roman" w:eastAsia="宋体" w:hAnsi="Times New Roman"/>
                <w:b/>
                <w:lang w:eastAsia="zh-CN"/>
              </w:rPr>
            </w:pPr>
            <w:r>
              <w:rPr>
                <w:rFonts w:ascii="Times New Roman" w:hAnsi="Times New Roman"/>
                <w:b/>
              </w:rPr>
              <w:t>Color:</w:t>
            </w:r>
          </w:p>
        </w:tc>
        <w:tc>
          <w:tcPr>
            <w:tcW w:w="3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DC" w:rsidRPr="004159D6" w:rsidRDefault="00F22212" w:rsidP="0006263B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lang w:eastAsia="zh-CN"/>
              </w:rPr>
              <w:t>green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DC" w:rsidRPr="00694A34" w:rsidRDefault="00694A34" w:rsidP="00B51A4E">
            <w:pPr>
              <w:rPr>
                <w:rFonts w:ascii="Times New Roman" w:eastAsia="宋体" w:hAnsi="Times New Roman"/>
                <w:b/>
                <w:lang w:eastAsia="zh-CN"/>
              </w:rPr>
            </w:pPr>
            <w:r>
              <w:rPr>
                <w:rFonts w:ascii="Times New Roman" w:eastAsia="宋体" w:hAnsi="Times New Roman" w:hint="eastAsia"/>
                <w:b/>
                <w:lang w:eastAsia="zh-CN"/>
              </w:rPr>
              <w:t>Brand Name: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68E" w:rsidRPr="004159D6" w:rsidRDefault="00F22212" w:rsidP="00200FA3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WEI</w:t>
            </w:r>
            <w:bookmarkStart w:id="3" w:name="_GoBack"/>
            <w:bookmarkEnd w:id="3"/>
          </w:p>
        </w:tc>
      </w:tr>
      <w:tr w:rsidR="00694A34" w:rsidTr="004C31F0"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A34" w:rsidRPr="004159D6" w:rsidRDefault="00694A34" w:rsidP="004C31F0">
            <w:pPr>
              <w:rPr>
                <w:rFonts w:ascii="Times New Roman" w:hAnsi="Times New Roman"/>
                <w:b/>
                <w:highlight w:val="yellow"/>
              </w:rPr>
            </w:pPr>
            <w:r w:rsidRPr="004159D6">
              <w:rPr>
                <w:rFonts w:ascii="Times New Roman" w:hAnsi="Times New Roman"/>
                <w:b/>
                <w:highlight w:val="yellow"/>
              </w:rPr>
              <w:t>Previous Report No.:</w:t>
            </w:r>
          </w:p>
        </w:tc>
        <w:tc>
          <w:tcPr>
            <w:tcW w:w="78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A34" w:rsidRPr="004159D6" w:rsidRDefault="00F22212" w:rsidP="009254A5">
            <w:pPr>
              <w:rPr>
                <w:rFonts w:ascii="Times New Roman" w:eastAsia="宋体" w:hAnsi="Times New Roman"/>
                <w:sz w:val="20"/>
                <w:highlight w:val="yellow"/>
                <w:lang w:eastAsia="zh-CN"/>
              </w:rPr>
            </w:pPr>
            <w:r>
              <w:rPr>
                <w:rFonts w:ascii="Times New Roman" w:eastAsia="宋体" w:hAnsi="Times New Roman" w:hint="eastAsia"/>
                <w:sz w:val="20"/>
                <w:highlight w:val="yellow"/>
                <w:lang w:eastAsia="zh-CN"/>
              </w:rPr>
              <w:t>/</w:t>
            </w:r>
          </w:p>
        </w:tc>
      </w:tr>
    </w:tbl>
    <w:p w:rsidR="00764F0F" w:rsidRDefault="00764F0F">
      <w:pPr>
        <w:rPr>
          <w:rFonts w:ascii="Times New Roman" w:eastAsia="宋体" w:hAnsi="Times New Roman"/>
          <w:sz w:val="20"/>
          <w:lang w:eastAsia="zh-CN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58"/>
        <w:gridCol w:w="720"/>
        <w:gridCol w:w="720"/>
        <w:gridCol w:w="1260"/>
        <w:gridCol w:w="3173"/>
      </w:tblGrid>
      <w:tr w:rsidR="004500A4" w:rsidRPr="00F51F7C" w:rsidTr="005501A7">
        <w:tc>
          <w:tcPr>
            <w:tcW w:w="4158" w:type="dxa"/>
          </w:tcPr>
          <w:p w:rsidR="004500A4" w:rsidRPr="00F51F7C" w:rsidRDefault="004500A4" w:rsidP="00ED00BD">
            <w:pPr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>TEST PROPERTY</w:t>
            </w:r>
          </w:p>
        </w:tc>
        <w:tc>
          <w:tcPr>
            <w:tcW w:w="720" w:type="dxa"/>
          </w:tcPr>
          <w:p w:rsidR="004500A4" w:rsidRPr="00F51F7C" w:rsidRDefault="004500A4" w:rsidP="00ED00BD">
            <w:pPr>
              <w:jc w:val="center"/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 xml:space="preserve">PASS </w:t>
            </w:r>
          </w:p>
        </w:tc>
        <w:tc>
          <w:tcPr>
            <w:tcW w:w="720" w:type="dxa"/>
          </w:tcPr>
          <w:p w:rsidR="004500A4" w:rsidRPr="00F51F7C" w:rsidRDefault="004500A4" w:rsidP="00ED00BD">
            <w:pPr>
              <w:jc w:val="center"/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 xml:space="preserve">FAIL </w:t>
            </w:r>
          </w:p>
        </w:tc>
        <w:tc>
          <w:tcPr>
            <w:tcW w:w="1260" w:type="dxa"/>
          </w:tcPr>
          <w:p w:rsidR="004500A4" w:rsidRPr="00F51F7C" w:rsidRDefault="004500A4" w:rsidP="00ED00BD">
            <w:pPr>
              <w:jc w:val="center"/>
              <w:rPr>
                <w:rFonts w:ascii="Times New Roman" w:hAnsi="Times New Roman"/>
                <w:b/>
              </w:rPr>
            </w:pPr>
            <w:r w:rsidRPr="00F51F7C">
              <w:rPr>
                <w:rFonts w:ascii="Times New Roman" w:hAnsi="Times New Roman"/>
                <w:b/>
              </w:rPr>
              <w:t>DATA</w:t>
            </w:r>
          </w:p>
        </w:tc>
        <w:tc>
          <w:tcPr>
            <w:tcW w:w="3173" w:type="dxa"/>
          </w:tcPr>
          <w:p w:rsidR="004500A4" w:rsidRPr="00F51F7C" w:rsidRDefault="004500A4" w:rsidP="00ED00BD">
            <w:pPr>
              <w:rPr>
                <w:rFonts w:ascii="Times New Roman" w:hAnsi="Times New Roman"/>
              </w:rPr>
            </w:pPr>
            <w:r w:rsidRPr="00F51F7C">
              <w:rPr>
                <w:rFonts w:ascii="Times New Roman" w:hAnsi="Times New Roman"/>
                <w:b/>
              </w:rPr>
              <w:t>COMMENTS</w:t>
            </w:r>
          </w:p>
        </w:tc>
      </w:tr>
      <w:tr w:rsidR="002E0841" w:rsidRPr="00F51F7C" w:rsidTr="005501A7">
        <w:tc>
          <w:tcPr>
            <w:tcW w:w="4158" w:type="dxa"/>
          </w:tcPr>
          <w:p w:rsidR="002E0841" w:rsidRPr="00F51F7C" w:rsidRDefault="002E0841" w:rsidP="007C223B">
            <w:pPr>
              <w:rPr>
                <w:rFonts w:ascii="Times New Roman" w:eastAsia="宋体" w:hAnsi="Times New Roman"/>
                <w:sz w:val="20"/>
                <w:lang w:eastAsia="zh-CN"/>
              </w:rPr>
            </w:pPr>
            <w:r w:rsidRPr="00F51F7C">
              <w:rPr>
                <w:rFonts w:ascii="Times New Roman" w:eastAsia="宋体" w:hAnsi="Times New Roman"/>
                <w:sz w:val="20"/>
                <w:lang w:eastAsia="zh-CN"/>
              </w:rPr>
              <w:t>TOTAL LEAD AND CADMIUM CONTENT</w:t>
            </w:r>
          </w:p>
        </w:tc>
        <w:tc>
          <w:tcPr>
            <w:tcW w:w="720" w:type="dxa"/>
          </w:tcPr>
          <w:p w:rsidR="002E0841" w:rsidRPr="00F51F7C" w:rsidRDefault="00E27E22" w:rsidP="00ED00BD">
            <w:pPr>
              <w:jc w:val="center"/>
              <w:rPr>
                <w:rFonts w:eastAsia="宋体" w:cs="Arial"/>
                <w:lang w:eastAsia="zh-CN"/>
              </w:rPr>
            </w:pPr>
            <w:r w:rsidRPr="004159D6">
              <w:rPr>
                <w:rFonts w:cs="Arial"/>
                <w:bCs/>
                <w:sz w:val="20"/>
                <w:highlight w:val="yellow"/>
              </w:rPr>
              <w:t>X</w:t>
            </w:r>
          </w:p>
        </w:tc>
        <w:tc>
          <w:tcPr>
            <w:tcW w:w="720" w:type="dxa"/>
          </w:tcPr>
          <w:p w:rsidR="002E0841" w:rsidRPr="00F51F7C" w:rsidRDefault="002E0841" w:rsidP="00ED00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1260" w:type="dxa"/>
          </w:tcPr>
          <w:p w:rsidR="002E0841" w:rsidRPr="00F51F7C" w:rsidRDefault="002E0841" w:rsidP="00ED00BD">
            <w:pPr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73" w:type="dxa"/>
          </w:tcPr>
          <w:p w:rsidR="002E0841" w:rsidRPr="00F51F7C" w:rsidRDefault="002E0841" w:rsidP="00ED00BD">
            <w:pPr>
              <w:rPr>
                <w:rFonts w:ascii="Times New Roman" w:eastAsia="宋体" w:hAnsi="Times New Roman"/>
                <w:sz w:val="20"/>
                <w:lang w:eastAsia="zh-CN"/>
              </w:rPr>
            </w:pPr>
          </w:p>
        </w:tc>
      </w:tr>
    </w:tbl>
    <w:p w:rsidR="005501A7" w:rsidRDefault="005501A7">
      <w:pPr>
        <w:spacing w:line="230" w:lineRule="auto"/>
        <w:rPr>
          <w:rFonts w:ascii="Times New Roman" w:eastAsia="宋体" w:hAnsi="Times New Roman"/>
          <w:b/>
          <w:sz w:val="22"/>
          <w:lang w:eastAsia="zh-C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0137"/>
      </w:tblGrid>
      <w:tr w:rsidR="00F37446" w:rsidTr="00B115C7">
        <w:tc>
          <w:tcPr>
            <w:tcW w:w="10137" w:type="dxa"/>
            <w:tcBorders>
              <w:top w:val="nil"/>
              <w:left w:val="nil"/>
              <w:bottom w:val="nil"/>
              <w:right w:val="nil"/>
            </w:tcBorders>
          </w:tcPr>
          <w:p w:rsidR="00F37446" w:rsidRPr="004E167B" w:rsidRDefault="00F37446" w:rsidP="008917F1">
            <w:pPr>
              <w:pStyle w:val="CommentText"/>
              <w:jc w:val="center"/>
              <w:rPr>
                <w:noProof/>
              </w:rPr>
            </w:pPr>
            <w:r w:rsidRPr="004E167B">
              <w:rPr>
                <w:b/>
                <w:noProof/>
                <w:sz w:val="22"/>
                <w:u w:val="single"/>
              </w:rPr>
              <w:t>TEST RESULT</w:t>
            </w:r>
          </w:p>
        </w:tc>
      </w:tr>
    </w:tbl>
    <w:p w:rsidR="00F37446" w:rsidRDefault="00F37446" w:rsidP="00F37446">
      <w:pPr>
        <w:pStyle w:val="CommentText"/>
        <w:rPr>
          <w:noProof/>
        </w:rPr>
      </w:pPr>
    </w:p>
    <w:p w:rsidR="00794473" w:rsidRPr="00B115C7" w:rsidRDefault="00794473" w:rsidP="00794473">
      <w:pPr>
        <w:pStyle w:val="CommentText"/>
        <w:rPr>
          <w:rFonts w:eastAsia="宋体"/>
          <w:b/>
          <w:noProof/>
          <w:sz w:val="22"/>
          <w:u w:val="single"/>
          <w:lang w:eastAsia="zh-CN"/>
        </w:rPr>
      </w:pPr>
      <w:r>
        <w:rPr>
          <w:b/>
          <w:noProof/>
          <w:sz w:val="22"/>
          <w:u w:val="single"/>
        </w:rPr>
        <w:t xml:space="preserve">Total Lead </w:t>
      </w:r>
      <w:r w:rsidRPr="00B115C7">
        <w:rPr>
          <w:rFonts w:eastAsia="宋体" w:hint="eastAsia"/>
          <w:b/>
          <w:noProof/>
          <w:sz w:val="22"/>
          <w:u w:val="single"/>
          <w:lang w:eastAsia="zh-CN"/>
        </w:rPr>
        <w:t xml:space="preserve">And Cadmium </w:t>
      </w:r>
      <w:r>
        <w:rPr>
          <w:b/>
          <w:noProof/>
          <w:sz w:val="22"/>
          <w:u w:val="single"/>
        </w:rPr>
        <w:t>Content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675"/>
        <w:gridCol w:w="3544"/>
        <w:gridCol w:w="851"/>
        <w:gridCol w:w="1134"/>
        <w:gridCol w:w="708"/>
        <w:gridCol w:w="1134"/>
        <w:gridCol w:w="993"/>
        <w:gridCol w:w="1149"/>
      </w:tblGrid>
      <w:tr w:rsidR="00794473" w:rsidTr="003831F5">
        <w:trPr>
          <w:trHeight w:val="276"/>
        </w:trPr>
        <w:tc>
          <w:tcPr>
            <w:tcW w:w="675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1B6D6B" w:rsidRDefault="00794473" w:rsidP="003831F5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rFonts w:hint="eastAsia"/>
                <w:b/>
                <w:snapToGrid w:val="0"/>
                <w:sz w:val="18"/>
                <w:szCs w:val="18"/>
              </w:rPr>
              <w:t>Test Point</w:t>
            </w:r>
          </w:p>
        </w:tc>
        <w:tc>
          <w:tcPr>
            <w:tcW w:w="3544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1B6D6B" w:rsidRDefault="00794473" w:rsidP="003831F5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b/>
                <w:snapToGrid w:val="0"/>
                <w:sz w:val="18"/>
                <w:szCs w:val="18"/>
              </w:rPr>
              <w:t>Component</w:t>
            </w:r>
          </w:p>
        </w:tc>
        <w:tc>
          <w:tcPr>
            <w:tcW w:w="1985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1B6D6B" w:rsidRDefault="00794473" w:rsidP="003831F5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rFonts w:hint="eastAsia"/>
                <w:b/>
                <w:snapToGrid w:val="0"/>
                <w:sz w:val="18"/>
                <w:szCs w:val="18"/>
              </w:rPr>
              <w:t>Result(ppm)</w:t>
            </w:r>
          </w:p>
        </w:tc>
        <w:tc>
          <w:tcPr>
            <w:tcW w:w="1842" w:type="dxa"/>
            <w:gridSpan w:val="2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F67D44" w:rsidRDefault="00794473" w:rsidP="003831F5">
            <w:pPr>
              <w:pStyle w:val="Normal1"/>
              <w:jc w:val="center"/>
              <w:rPr>
                <w:b/>
                <w:snapToGrid w:val="0"/>
                <w:sz w:val="18"/>
                <w:szCs w:val="18"/>
              </w:rPr>
            </w:pPr>
            <w:r w:rsidRPr="00F67D44">
              <w:rPr>
                <w:rFonts w:hint="eastAsia"/>
                <w:b/>
                <w:snapToGrid w:val="0"/>
                <w:sz w:val="18"/>
                <w:szCs w:val="18"/>
              </w:rPr>
              <w:t>Limit(ppm)</w:t>
            </w:r>
          </w:p>
        </w:tc>
        <w:tc>
          <w:tcPr>
            <w:tcW w:w="993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7237DC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Material Type</w:t>
            </w:r>
          </w:p>
        </w:tc>
        <w:tc>
          <w:tcPr>
            <w:tcW w:w="1149" w:type="dxa"/>
            <w:vMerge w:val="restart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94473" w:rsidRPr="001B6D6B" w:rsidRDefault="00794473" w:rsidP="003831F5">
            <w:pPr>
              <w:pStyle w:val="Normal1"/>
              <w:rPr>
                <w:b/>
                <w:snapToGrid w:val="0"/>
                <w:sz w:val="18"/>
                <w:szCs w:val="18"/>
              </w:rPr>
            </w:pPr>
            <w:r w:rsidRPr="001B6D6B">
              <w:rPr>
                <w:b/>
                <w:snapToGrid w:val="0"/>
                <w:sz w:val="18"/>
                <w:szCs w:val="18"/>
              </w:rPr>
              <w:t>Conclusion</w:t>
            </w:r>
          </w:p>
        </w:tc>
      </w:tr>
      <w:tr w:rsidR="00794473" w:rsidTr="003831F5">
        <w:trPr>
          <w:trHeight w:val="276"/>
        </w:trPr>
        <w:tc>
          <w:tcPr>
            <w:tcW w:w="6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B115C7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</w:p>
        </w:tc>
        <w:tc>
          <w:tcPr>
            <w:tcW w:w="354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8D3277" w:rsidRDefault="00794473" w:rsidP="003831F5">
            <w:pPr>
              <w:pStyle w:val="Normal1"/>
              <w:jc w:val="center"/>
              <w:rPr>
                <w:b/>
                <w:snapToGrid w:val="0"/>
                <w:sz w:val="2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B115C7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 w:rsidRPr="00B115C7"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Lead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B115C7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Cadmium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F67D44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 w:rsidRPr="00F67D44"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Lead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F67D44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  <w:r w:rsidRPr="00F67D44">
              <w:rPr>
                <w:rFonts w:eastAsia="宋体" w:hint="eastAsia"/>
                <w:b/>
                <w:snapToGrid w:val="0"/>
                <w:sz w:val="20"/>
                <w:szCs w:val="18"/>
                <w:lang w:eastAsia="zh-CN"/>
              </w:rPr>
              <w:t>Cadmium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Pr="00B115C7" w:rsidRDefault="00794473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20"/>
                <w:szCs w:val="18"/>
                <w:lang w:eastAsia="zh-CN"/>
              </w:rPr>
            </w:pPr>
          </w:p>
        </w:tc>
        <w:tc>
          <w:tcPr>
            <w:tcW w:w="114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94473" w:rsidRDefault="00794473" w:rsidP="003831F5">
            <w:pPr>
              <w:pStyle w:val="Normal1"/>
              <w:jc w:val="center"/>
              <w:rPr>
                <w:b/>
                <w:snapToGrid w:val="0"/>
                <w:sz w:val="20"/>
                <w:szCs w:val="18"/>
              </w:rPr>
            </w:pPr>
          </w:p>
        </w:tc>
      </w:tr>
      <w:tr w:rsidR="00EE5C51" w:rsidTr="003831F5">
        <w:trPr>
          <w:trHeight w:val="276"/>
        </w:trPr>
        <w:tc>
          <w:tcPr>
            <w:tcW w:w="67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Default="00EE5C51" w:rsidP="003831F5">
            <w:pPr>
              <w:pStyle w:val="Normal1"/>
              <w:jc w:val="center"/>
              <w:rPr>
                <w:rFonts w:eastAsia="宋体"/>
                <w:b/>
                <w:snapToGrid w:val="0"/>
                <w:sz w:val="18"/>
                <w:szCs w:val="18"/>
                <w:lang w:eastAsia="zh-CN"/>
              </w:rPr>
            </w:pPr>
            <w:bookmarkStart w:id="4" w:name="_Hlk328484542"/>
            <w:r>
              <w:rPr>
                <w:rFonts w:eastAsia="宋体"/>
                <w:snapToGrid w:val="0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354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5C51" w:rsidRPr="004159D6" w:rsidRDefault="00EE5C51" w:rsidP="009254A5">
            <w:pPr>
              <w:pStyle w:val="Normal1"/>
              <w:rPr>
                <w:rFonts w:eastAsia="宋体"/>
                <w:noProof/>
                <w:sz w:val="20"/>
                <w:highlight w:val="yellow"/>
                <w:lang w:eastAsia="zh-CN"/>
              </w:rPr>
            </w:pPr>
            <w:r w:rsidRPr="004159D6">
              <w:rPr>
                <w:rFonts w:eastAsia="宋体" w:hint="eastAsia"/>
                <w:noProof/>
                <w:sz w:val="20"/>
                <w:highlight w:val="yellow"/>
                <w:lang w:eastAsia="zh-CN"/>
              </w:rPr>
              <w:t>Transparent coating on metal(refer to (9014)1</w:t>
            </w:r>
            <w:r w:rsidR="009254A5" w:rsidRPr="004159D6">
              <w:rPr>
                <w:rFonts w:eastAsia="宋体" w:hint="eastAsia"/>
                <w:noProof/>
                <w:sz w:val="20"/>
                <w:highlight w:val="yellow"/>
                <w:lang w:eastAsia="zh-CN"/>
              </w:rPr>
              <w:t>22-0059</w:t>
            </w:r>
            <w:r w:rsidRPr="004159D6">
              <w:rPr>
                <w:rFonts w:eastAsia="宋体" w:hint="eastAsia"/>
                <w:noProof/>
                <w:sz w:val="20"/>
                <w:highlight w:val="yellow"/>
                <w:lang w:eastAsia="zh-CN"/>
              </w:rPr>
              <w:t xml:space="preserve"> T1)</w:t>
            </w:r>
          </w:p>
        </w:tc>
        <w:tc>
          <w:tcPr>
            <w:tcW w:w="851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4159D6" w:rsidRDefault="009254A5" w:rsidP="00993CD5">
            <w:pPr>
              <w:pStyle w:val="Normal1"/>
              <w:jc w:val="center"/>
              <w:rPr>
                <w:rFonts w:eastAsia="宋体"/>
                <w:noProof/>
                <w:sz w:val="20"/>
                <w:highlight w:val="yellow"/>
                <w:lang w:eastAsia="zh-CN"/>
              </w:rPr>
            </w:pPr>
            <w:r w:rsidRPr="004159D6">
              <w:rPr>
                <w:rFonts w:eastAsia="宋体" w:hint="eastAsia"/>
                <w:noProof/>
                <w:sz w:val="20"/>
                <w:highlight w:val="yellow"/>
                <w:lang w:eastAsia="zh-CN"/>
              </w:rPr>
              <w:t>19.3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4159D6" w:rsidRDefault="009254A5" w:rsidP="00993CD5">
            <w:pPr>
              <w:pStyle w:val="Normal1"/>
              <w:jc w:val="center"/>
              <w:rPr>
                <w:rFonts w:eastAsia="宋体"/>
                <w:noProof/>
                <w:sz w:val="20"/>
                <w:highlight w:val="yellow"/>
                <w:lang w:eastAsia="zh-CN"/>
              </w:rPr>
            </w:pPr>
            <w:r w:rsidRPr="004159D6">
              <w:rPr>
                <w:rFonts w:eastAsia="宋体" w:hint="eastAsia"/>
                <w:noProof/>
                <w:sz w:val="20"/>
                <w:highlight w:val="yellow"/>
                <w:lang w:eastAsia="zh-CN"/>
              </w:rPr>
              <w:t>15.6</w:t>
            </w:r>
          </w:p>
        </w:tc>
        <w:tc>
          <w:tcPr>
            <w:tcW w:w="70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F67D44" w:rsidRDefault="00EE5C51" w:rsidP="00B51A4E">
            <w:pPr>
              <w:pStyle w:val="Normal1"/>
              <w:jc w:val="center"/>
              <w:rPr>
                <w:rFonts w:eastAsia="宋体"/>
                <w:snapToGrid w:val="0"/>
                <w:sz w:val="20"/>
                <w:szCs w:val="18"/>
                <w:lang w:eastAsia="zh-CN"/>
              </w:rPr>
            </w:pPr>
            <w:r>
              <w:rPr>
                <w:rFonts w:eastAsia="宋体" w:hint="eastAsia"/>
                <w:snapToGrid w:val="0"/>
                <w:sz w:val="20"/>
                <w:szCs w:val="18"/>
                <w:lang w:eastAsia="zh-CN"/>
              </w:rPr>
              <w:t>90</w:t>
            </w:r>
          </w:p>
        </w:tc>
        <w:tc>
          <w:tcPr>
            <w:tcW w:w="1134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F67D44" w:rsidRDefault="00EE5C51" w:rsidP="00B51A4E">
            <w:pPr>
              <w:pStyle w:val="Normal1"/>
              <w:jc w:val="center"/>
              <w:rPr>
                <w:rFonts w:eastAsia="宋体"/>
                <w:noProof/>
                <w:sz w:val="20"/>
                <w:lang w:eastAsia="zh-CN"/>
              </w:rPr>
            </w:pPr>
            <w:r w:rsidRPr="00F67D44">
              <w:rPr>
                <w:rFonts w:eastAsia="宋体" w:hint="eastAsia"/>
                <w:noProof/>
                <w:sz w:val="20"/>
                <w:lang w:eastAsia="zh-CN"/>
              </w:rPr>
              <w:t>40.0</w:t>
            </w:r>
          </w:p>
        </w:tc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4159D6" w:rsidRDefault="00EE5C51" w:rsidP="00B51A4E">
            <w:pPr>
              <w:pStyle w:val="Normal1"/>
              <w:jc w:val="center"/>
              <w:rPr>
                <w:rFonts w:eastAsia="宋体"/>
                <w:snapToGrid w:val="0"/>
                <w:sz w:val="20"/>
                <w:szCs w:val="18"/>
                <w:highlight w:val="yellow"/>
                <w:lang w:eastAsia="zh-CN"/>
              </w:rPr>
            </w:pPr>
            <w:r w:rsidRPr="004159D6">
              <w:rPr>
                <w:rFonts w:eastAsia="宋体" w:hint="eastAsia"/>
                <w:snapToGrid w:val="0"/>
                <w:sz w:val="20"/>
                <w:szCs w:val="18"/>
                <w:highlight w:val="yellow"/>
                <w:lang w:eastAsia="zh-CN"/>
              </w:rPr>
              <w:t>I</w:t>
            </w:r>
          </w:p>
        </w:tc>
        <w:tc>
          <w:tcPr>
            <w:tcW w:w="1149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E5C51" w:rsidRPr="00367CA8" w:rsidRDefault="00EE5C51" w:rsidP="00B51A4E">
            <w:pPr>
              <w:pStyle w:val="Normal1"/>
              <w:jc w:val="center"/>
              <w:rPr>
                <w:rFonts w:eastAsia="宋体"/>
                <w:snapToGrid w:val="0"/>
                <w:sz w:val="20"/>
                <w:szCs w:val="18"/>
                <w:lang w:eastAsia="zh-CN"/>
              </w:rPr>
            </w:pPr>
            <w:r w:rsidRPr="00367CA8">
              <w:rPr>
                <w:rFonts w:eastAsia="宋体"/>
                <w:snapToGrid w:val="0"/>
                <w:sz w:val="20"/>
                <w:szCs w:val="18"/>
                <w:lang w:eastAsia="zh-CN"/>
              </w:rPr>
              <w:t>PASS</w:t>
            </w:r>
          </w:p>
        </w:tc>
      </w:tr>
      <w:bookmarkEnd w:id="4"/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"/>
                <w:sz w:val="18"/>
              </w:rPr>
              <w:t>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Times"/>
                <w:sz w:val="20"/>
              </w:rPr>
              <w:t>Transparent coating on metal(refer to (9014)122-0059 T1)</w:t>
            </w:r>
          </w:p>
        </w:tc>
        <w:tc>
          <w:p>
            <w:r>
              <w:t>15</w:t>
            </w:r>
          </w:p>
        </w:tc>
        <w:tc>
          <w:p>
            <w:r>
              <w:t>16</w:t>
            </w:r>
          </w:p>
        </w:tc>
        <w:tc>
          <w:p>
            <w:r>
              <w:t>17</w:t>
            </w:r>
          </w:p>
        </w:tc>
        <w:tc>
          <w:p>
            <w:r>
              <w:t>18</w:t>
            </w:r>
          </w:p>
        </w:tc>
        <w:tc>
          <w:p>
            <w:r>
              <w:t>19</w:t>
            </w:r>
          </w:p>
        </w:tc>
        <w:tc>
          <w:p>
            <w:r>
              <w:t>20</w:t>
            </w:r>
          </w:p>
        </w:tc>
      </w:tr>
    </w:tbl>
    <w:p w:rsidR="0013155D" w:rsidRDefault="0013155D" w:rsidP="0013155D">
      <w:pPr>
        <w:pStyle w:val="CommentText"/>
        <w:rPr>
          <w:rFonts w:eastAsia="宋体"/>
          <w:noProof/>
          <w:lang w:eastAsia="zh-CN"/>
        </w:rPr>
      </w:pPr>
    </w:p>
    <w:p w:rsidR="00356DE2" w:rsidRDefault="00356DE2" w:rsidP="0013155D">
      <w:pPr>
        <w:pStyle w:val="CommentText"/>
        <w:rPr>
          <w:rFonts w:eastAsia="宋体"/>
          <w:noProof/>
          <w:lang w:eastAsia="zh-CN"/>
        </w:rPr>
      </w:pPr>
    </w:p>
    <w:p w:rsidR="009254A5" w:rsidRDefault="009254A5" w:rsidP="0013155D">
      <w:pPr>
        <w:pStyle w:val="CommentText"/>
        <w:rPr>
          <w:rFonts w:eastAsia="宋体"/>
          <w:noProof/>
          <w:lang w:eastAsia="zh-CN"/>
        </w:rPr>
      </w:pPr>
    </w:p>
    <w:p w:rsidR="009254A5" w:rsidRPr="00356DE2" w:rsidRDefault="009254A5" w:rsidP="0013155D">
      <w:pPr>
        <w:pStyle w:val="CommentText"/>
        <w:rPr>
          <w:rFonts w:eastAsia="宋体"/>
          <w:noProof/>
          <w:lang w:eastAsia="zh-CN"/>
        </w:rPr>
      </w:pPr>
    </w:p>
    <w:tbl>
      <w:tblPr>
        <w:tblW w:w="1035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2"/>
        <w:gridCol w:w="1000"/>
        <w:gridCol w:w="8"/>
        <w:gridCol w:w="682"/>
        <w:gridCol w:w="252"/>
        <w:gridCol w:w="1586"/>
        <w:gridCol w:w="6645"/>
        <w:gridCol w:w="105"/>
      </w:tblGrid>
      <w:tr w:rsidR="003701E8" w:rsidRPr="00F67D44" w:rsidTr="002F7565">
        <w:trPr>
          <w:cantSplit/>
        </w:trPr>
        <w:tc>
          <w:tcPr>
            <w:tcW w:w="1762" w:type="dxa"/>
            <w:gridSpan w:val="4"/>
          </w:tcPr>
          <w:p w:rsidR="003701E8" w:rsidRPr="0060560D" w:rsidRDefault="003701E8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rFonts w:eastAsia="宋体" w:hint="eastAsia"/>
                <w:b/>
                <w:noProof/>
                <w:lang w:eastAsia="zh-CN"/>
              </w:rPr>
              <w:t>Type I:</w:t>
            </w:r>
          </w:p>
        </w:tc>
        <w:tc>
          <w:tcPr>
            <w:tcW w:w="252" w:type="dxa"/>
          </w:tcPr>
          <w:p w:rsidR="003701E8" w:rsidRPr="0060560D" w:rsidRDefault="003701E8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</w:p>
        </w:tc>
        <w:tc>
          <w:tcPr>
            <w:tcW w:w="8336" w:type="dxa"/>
            <w:gridSpan w:val="3"/>
            <w:vAlign w:val="center"/>
          </w:tcPr>
          <w:p w:rsidR="003701E8" w:rsidRPr="0060560D" w:rsidRDefault="00472B63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b/>
                <w:lang w:eastAsia="zh-CN"/>
              </w:rPr>
            </w:pPr>
            <w:r w:rsidRPr="0060560D">
              <w:rPr>
                <w:rFonts w:hint="eastAsia"/>
                <w:b/>
                <w:bCs/>
              </w:rPr>
              <w:t xml:space="preserve">For Material Classified As </w:t>
            </w:r>
            <w:r w:rsidRPr="0060560D">
              <w:rPr>
                <w:rFonts w:eastAsia="宋体" w:hint="eastAsia"/>
                <w:b/>
                <w:bCs/>
                <w:lang w:eastAsia="zh-CN"/>
              </w:rPr>
              <w:t>Surface Coating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976BDF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 xml:space="preserve"> </w:t>
            </w:r>
            <w:r w:rsidR="00CC5787" w:rsidRPr="0060560D">
              <w:br w:type="page"/>
            </w:r>
            <w:r w:rsidR="00CC5787"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Cs/>
              </w:rPr>
            </w:pPr>
            <w:r w:rsidRPr="0060560D">
              <w:rPr>
                <w:rFonts w:eastAsia="宋体"/>
                <w:bCs/>
                <w:lang w:eastAsia="zh-CN"/>
              </w:rPr>
              <w:t>(For Lead)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b/>
                <w:bCs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CPSC-CH-E1003-09.1,Standard Operating Procedure for Determining Lead (</w:t>
            </w:r>
            <w:proofErr w:type="spellStart"/>
            <w:r w:rsidRPr="0060560D">
              <w:rPr>
                <w:rFonts w:eastAsia="宋体"/>
                <w:lang w:eastAsia="zh-CN"/>
              </w:rPr>
              <w:t>Pb</w:t>
            </w:r>
            <w:proofErr w:type="spellEnd"/>
            <w:r w:rsidRPr="0060560D">
              <w:rPr>
                <w:rFonts w:eastAsia="宋体"/>
                <w:lang w:eastAsia="zh-CN"/>
              </w:rPr>
              <w:t xml:space="preserve">) in Paint and Similar Surface </w:t>
            </w:r>
            <w:proofErr w:type="spellStart"/>
            <w:r w:rsidRPr="0060560D">
              <w:rPr>
                <w:rFonts w:eastAsia="宋体"/>
                <w:lang w:eastAsia="zh-CN"/>
              </w:rPr>
              <w:t>Coatings,Feb</w:t>
            </w:r>
            <w:proofErr w:type="spellEnd"/>
            <w:r w:rsidRPr="0060560D">
              <w:rPr>
                <w:rFonts w:eastAsia="宋体"/>
                <w:lang w:eastAsia="zh-CN"/>
              </w:rPr>
              <w:t xml:space="preserve"> 25,2011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</w:pPr>
            <w:r w:rsidRPr="0060560D">
              <w:rPr>
                <w:rFonts w:eastAsia="宋体"/>
                <w:bCs/>
                <w:lang w:eastAsia="zh-CN"/>
              </w:rPr>
              <w:t>(For Cadmium)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/>
                <w:b/>
                <w:bCs/>
                <w:lang w:eastAsia="zh-CN"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</w:pPr>
            <w:r w:rsidRPr="0060560D">
              <w:rPr>
                <w:rFonts w:eastAsia="宋体"/>
                <w:lang w:eastAsia="zh-CN"/>
              </w:rPr>
              <w:t>AOAC 974.02:2005 (Modified). Analysis by Inductively Coupled Argon Plasma Spectrometer (ICP).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 w:hint="eastAsia"/>
                <w:b/>
                <w:noProof/>
                <w:lang w:eastAsia="zh-CN"/>
              </w:rPr>
              <w:t>Type II: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472B63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b/>
                <w:lang w:eastAsia="zh-CN"/>
              </w:rPr>
            </w:pPr>
            <w:r w:rsidRPr="0060560D">
              <w:rPr>
                <w:b/>
                <w:bCs/>
              </w:rPr>
              <w:t xml:space="preserve">For Material Classified As </w:t>
            </w:r>
            <w:r w:rsidRPr="0060560D">
              <w:rPr>
                <w:rFonts w:eastAsia="宋体" w:hint="eastAsia"/>
                <w:b/>
                <w:bCs/>
                <w:lang w:eastAsia="zh-CN"/>
              </w:rPr>
              <w:t>Metal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br w:type="page"/>
            </w: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rFonts w:eastAsia="宋体"/>
                <w:bCs/>
                <w:lang w:eastAsia="zh-CN"/>
              </w:rPr>
              <w:t>(For Lead)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b/>
                <w:bCs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CPSC-CH-E1001-8.3.Standard Operating Procedure for Determining Total Lead (</w:t>
            </w:r>
            <w:proofErr w:type="spellStart"/>
            <w:r w:rsidRPr="0060560D">
              <w:rPr>
                <w:rFonts w:eastAsia="宋体"/>
                <w:lang w:eastAsia="zh-CN"/>
              </w:rPr>
              <w:t>Pb</w:t>
            </w:r>
            <w:proofErr w:type="spellEnd"/>
            <w:r w:rsidRPr="0060560D">
              <w:rPr>
                <w:rFonts w:eastAsia="宋体"/>
                <w:lang w:eastAsia="zh-CN"/>
              </w:rPr>
              <w:t>) in Children</w:t>
            </w:r>
            <w:r w:rsidRPr="0060560D">
              <w:rPr>
                <w:rFonts w:eastAsia="宋体" w:hint="eastAsia"/>
                <w:lang w:eastAsia="zh-CN"/>
              </w:rPr>
              <w:t>’</w:t>
            </w:r>
            <w:r w:rsidRPr="0060560D">
              <w:rPr>
                <w:rFonts w:eastAsia="宋体"/>
                <w:lang w:eastAsia="zh-CN"/>
              </w:rPr>
              <w:t>s Metal Products (Including Children</w:t>
            </w:r>
            <w:r w:rsidRPr="0060560D">
              <w:rPr>
                <w:rFonts w:eastAsia="宋体" w:hint="eastAsia"/>
                <w:lang w:eastAsia="zh-CN"/>
              </w:rPr>
              <w:t>’</w:t>
            </w:r>
            <w:r w:rsidRPr="0060560D">
              <w:rPr>
                <w:rFonts w:eastAsia="宋体"/>
                <w:lang w:eastAsia="zh-CN"/>
              </w:rPr>
              <w:t xml:space="preserve">s Metal Jewelry), </w:t>
            </w:r>
            <w:proofErr w:type="spellStart"/>
            <w:r w:rsidRPr="0060560D">
              <w:rPr>
                <w:rFonts w:eastAsia="宋体"/>
                <w:lang w:eastAsia="zh-CN"/>
              </w:rPr>
              <w:t>Revision,Nov</w:t>
            </w:r>
            <w:proofErr w:type="spellEnd"/>
            <w:r w:rsidRPr="0060560D">
              <w:rPr>
                <w:rFonts w:eastAsia="宋体"/>
                <w:lang w:eastAsia="zh-CN"/>
              </w:rPr>
              <w:t xml:space="preserve"> 15,2012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bCs/>
                <w:lang w:eastAsia="zh-CN"/>
              </w:rPr>
              <w:t>(For Cadmium)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/>
                <w:b/>
                <w:bCs/>
                <w:lang w:eastAsia="zh-CN"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F67D44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</w:pPr>
            <w:r w:rsidRPr="0060560D">
              <w:rPr>
                <w:rFonts w:eastAsia="宋体"/>
                <w:lang w:eastAsia="zh-CN"/>
              </w:rPr>
              <w:t>EPA 3050B:1996 (Modified) .Analysis by Inductively Coupled Argon Plasma Spectrometer (ICP) or Atomic Absorption Spectrophotometer(AAS)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 w:hint="eastAsia"/>
                <w:b/>
                <w:noProof/>
                <w:lang w:eastAsia="zh-CN"/>
              </w:rPr>
              <w:t>Type III: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472B63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b/>
                <w:lang w:eastAsia="zh-CN"/>
              </w:rPr>
            </w:pPr>
            <w:r w:rsidRPr="0060560D">
              <w:rPr>
                <w:b/>
                <w:bCs/>
              </w:rPr>
              <w:t xml:space="preserve">For Material Classified As </w:t>
            </w:r>
            <w:r w:rsidRPr="0060560D">
              <w:rPr>
                <w:rFonts w:eastAsia="宋体" w:hint="eastAsia"/>
                <w:b/>
                <w:bCs/>
                <w:lang w:eastAsia="zh-CN"/>
              </w:rPr>
              <w:t>Plastic and Other Substrate Material</w:t>
            </w:r>
          </w:p>
        </w:tc>
      </w:tr>
      <w:tr w:rsidR="00CC5787" w:rsidRPr="00F67D44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br w:type="page"/>
            </w: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rFonts w:eastAsia="宋体"/>
                <w:bCs/>
                <w:lang w:eastAsia="zh-CN"/>
              </w:rPr>
              <w:t xml:space="preserve"> (For Lead)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b/>
                <w:bCs/>
              </w:rPr>
            </w:pPr>
            <w:r w:rsidRPr="0060560D">
              <w:rPr>
                <w:b/>
                <w:bCs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CPSC-CH-E1002.08.3 Standard Operating Procedure for Determining Total Lead in Non-Metal Children</w:t>
            </w:r>
            <w:r w:rsidRPr="0060560D">
              <w:rPr>
                <w:rFonts w:eastAsia="宋体" w:hint="eastAsia"/>
                <w:lang w:eastAsia="zh-CN"/>
              </w:rPr>
              <w:t>’</w:t>
            </w:r>
            <w:r w:rsidRPr="0060560D">
              <w:rPr>
                <w:rFonts w:eastAsia="宋体"/>
                <w:lang w:eastAsia="zh-CN"/>
              </w:rPr>
              <w:t xml:space="preserve">s </w:t>
            </w:r>
            <w:proofErr w:type="spellStart"/>
            <w:r w:rsidRPr="0060560D">
              <w:rPr>
                <w:rFonts w:eastAsia="宋体"/>
                <w:lang w:eastAsia="zh-CN"/>
              </w:rPr>
              <w:t>Products,Revision</w:t>
            </w:r>
            <w:proofErr w:type="spellEnd"/>
            <w:r w:rsidRPr="0060560D">
              <w:rPr>
                <w:rFonts w:eastAsia="宋体"/>
                <w:lang w:eastAsia="zh-CN"/>
              </w:rPr>
              <w:t>, Nov 15,2012</w:t>
            </w:r>
          </w:p>
        </w:tc>
      </w:tr>
      <w:tr w:rsidR="00CC5787" w:rsidRPr="00F51F7C" w:rsidTr="002F7565">
        <w:trPr>
          <w:cantSplit/>
        </w:trPr>
        <w:tc>
          <w:tcPr>
            <w:tcW w:w="1762" w:type="dxa"/>
            <w:gridSpan w:val="4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Cs/>
                <w:lang w:eastAsia="zh-CN"/>
              </w:rPr>
            </w:pPr>
            <w:r w:rsidRPr="0060560D">
              <w:rPr>
                <w:bCs/>
              </w:rPr>
              <w:t>Test Method</w:t>
            </w:r>
          </w:p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</w:pPr>
            <w:r w:rsidRPr="0060560D">
              <w:rPr>
                <w:rFonts w:eastAsia="宋体"/>
                <w:bCs/>
                <w:lang w:eastAsia="zh-CN"/>
              </w:rPr>
              <w:t>(For Cadmium)</w:t>
            </w:r>
          </w:p>
        </w:tc>
        <w:tc>
          <w:tcPr>
            <w:tcW w:w="252" w:type="dxa"/>
          </w:tcPr>
          <w:p w:rsidR="00CC5787" w:rsidRPr="0060560D" w:rsidRDefault="00CC5787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rPr>
                <w:rFonts w:eastAsia="宋体"/>
                <w:b/>
                <w:bCs/>
                <w:lang w:eastAsia="zh-CN"/>
              </w:rPr>
            </w:pPr>
            <w:r w:rsidRPr="0060560D">
              <w:rPr>
                <w:rFonts w:eastAsia="宋体"/>
                <w:b/>
                <w:bCs/>
                <w:lang w:eastAsia="zh-CN"/>
              </w:rPr>
              <w:t>:</w:t>
            </w:r>
          </w:p>
        </w:tc>
        <w:tc>
          <w:tcPr>
            <w:tcW w:w="8336" w:type="dxa"/>
            <w:gridSpan w:val="3"/>
            <w:vAlign w:val="center"/>
          </w:tcPr>
          <w:p w:rsidR="00CC5787" w:rsidRPr="0060560D" w:rsidRDefault="00F67D44" w:rsidP="00B115C7">
            <w:pPr>
              <w:pStyle w:val="Createdby"/>
              <w:widowControl w:val="0"/>
              <w:tabs>
                <w:tab w:val="left" w:pos="1260"/>
                <w:tab w:val="left" w:pos="1520"/>
              </w:tabs>
              <w:jc w:val="both"/>
              <w:rPr>
                <w:rFonts w:eastAsia="宋体"/>
                <w:lang w:eastAsia="zh-CN"/>
              </w:rPr>
            </w:pPr>
            <w:r w:rsidRPr="0060560D">
              <w:rPr>
                <w:rFonts w:eastAsia="宋体"/>
                <w:lang w:eastAsia="zh-CN"/>
              </w:rPr>
              <w:t>EPA 3051A:2007 (Modified) or EPA 3052:1996 (Modified). Analysis by Inductively Coupled Argon Plasma Spectrometer (ICP) or Atomic Absorption Spectrophotometer(AAS)</w:t>
            </w:r>
          </w:p>
        </w:tc>
      </w:tr>
      <w:tr w:rsidR="0013135F" w:rsidTr="002F7565">
        <w:trPr>
          <w:gridBefore w:val="1"/>
          <w:gridAfter w:val="6"/>
          <w:wBefore w:w="72" w:type="dxa"/>
          <w:wAfter w:w="9278" w:type="dxa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</w:tcPr>
          <w:p w:rsidR="0013135F" w:rsidRPr="004E167B" w:rsidRDefault="0013135F" w:rsidP="00B115C7">
            <w:pPr>
              <w:pStyle w:val="CommentText"/>
              <w:rPr>
                <w:noProof/>
              </w:rPr>
            </w:pPr>
            <w:r w:rsidRPr="004E167B">
              <w:rPr>
                <w:noProof/>
              </w:rPr>
              <w:t>Note:</w:t>
            </w:r>
          </w:p>
        </w:tc>
      </w:tr>
      <w:tr w:rsidR="00F37446" w:rsidTr="002F7565">
        <w:trPr>
          <w:gridBefore w:val="1"/>
          <w:gridAfter w:val="1"/>
          <w:wBefore w:w="72" w:type="dxa"/>
          <w:wAfter w:w="105" w:type="dxa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</w:pPr>
            <w:r w:rsidRPr="00A667D6">
              <w:rPr>
                <w:sz w:val="18"/>
              </w:rPr>
              <w:t>“&lt;” = Less than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</w:pPr>
            <w:r w:rsidRPr="00A667D6">
              <w:rPr>
                <w:sz w:val="18"/>
              </w:rPr>
              <w:t>mg/kg = milligram per kilogram = ppm = part per million</w:t>
            </w:r>
          </w:p>
        </w:tc>
      </w:tr>
      <w:tr w:rsidR="00F37446" w:rsidTr="002F7565">
        <w:trPr>
          <w:gridBefore w:val="1"/>
          <w:gridAfter w:val="1"/>
          <w:wBefore w:w="72" w:type="dxa"/>
          <w:wAfter w:w="105" w:type="dxa"/>
        </w:trPr>
        <w:tc>
          <w:tcPr>
            <w:tcW w:w="100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</w:pPr>
          </w:p>
        </w:tc>
        <w:tc>
          <w:tcPr>
            <w:tcW w:w="2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37446" w:rsidRPr="00A667D6" w:rsidRDefault="00F37446" w:rsidP="00B115C7">
            <w:pPr>
              <w:pStyle w:val="CommentText1"/>
              <w:rPr>
                <w:sz w:val="18"/>
              </w:rPr>
            </w:pPr>
            <w:r w:rsidRPr="00A667D6">
              <w:rPr>
                <w:sz w:val="18"/>
              </w:rPr>
              <w:t>g = gram</w:t>
            </w:r>
          </w:p>
        </w:tc>
        <w:tc>
          <w:tcPr>
            <w:tcW w:w="6645" w:type="dxa"/>
            <w:tcBorders>
              <w:top w:val="nil"/>
              <w:left w:val="nil"/>
              <w:bottom w:val="nil"/>
              <w:right w:val="nil"/>
            </w:tcBorders>
          </w:tcPr>
          <w:p w:rsidR="00D41F0A" w:rsidRDefault="00D41F0A" w:rsidP="00B115C7">
            <w:pPr>
              <w:pStyle w:val="CommentText1"/>
              <w:rPr>
                <w:rFonts w:eastAsia="宋体"/>
                <w:sz w:val="18"/>
                <w:lang w:eastAsia="zh-CN"/>
              </w:rPr>
            </w:pPr>
          </w:p>
          <w:p w:rsidR="009B0D8C" w:rsidRPr="00D41F0A" w:rsidRDefault="009B0D8C" w:rsidP="00B115C7">
            <w:pPr>
              <w:pStyle w:val="CommentText1"/>
              <w:rPr>
                <w:rFonts w:eastAsia="宋体"/>
                <w:sz w:val="18"/>
                <w:lang w:eastAsia="zh-CN"/>
              </w:rPr>
            </w:pPr>
          </w:p>
        </w:tc>
      </w:tr>
    </w:tbl>
    <w:p w:rsidR="009833EF" w:rsidRPr="00F51F7C" w:rsidRDefault="009833EF" w:rsidP="001C31DD">
      <w:pPr>
        <w:spacing w:line="230" w:lineRule="auto"/>
        <w:jc w:val="center"/>
        <w:rPr>
          <w:rFonts w:ascii="Times New Roman" w:eastAsia="宋体" w:hAnsi="Times New Roman"/>
          <w:b/>
          <w:sz w:val="24"/>
          <w:szCs w:val="24"/>
          <w:lang w:eastAsia="zh-CN"/>
        </w:rPr>
      </w:pPr>
      <w:r w:rsidRPr="00F51F7C">
        <w:rPr>
          <w:rFonts w:ascii="Times New Roman" w:eastAsia="宋体" w:hAnsi="Times New Roman"/>
          <w:b/>
          <w:sz w:val="24"/>
          <w:szCs w:val="24"/>
          <w:lang w:eastAsia="zh-CN"/>
        </w:rPr>
        <w:lastRenderedPageBreak/>
        <w:t>Original Sample</w:t>
      </w:r>
    </w:p>
    <w:p w:rsidR="009833EF" w:rsidRPr="00F51F7C" w:rsidRDefault="006D2D38" w:rsidP="009833EF">
      <w:pPr>
        <w:spacing w:line="230" w:lineRule="auto"/>
        <w:jc w:val="center"/>
        <w:rPr>
          <w:rFonts w:ascii="Times New Roman" w:eastAsia="宋体" w:hAnsi="Times New Roman"/>
          <w:b/>
          <w:sz w:val="24"/>
          <w:szCs w:val="24"/>
          <w:lang w:eastAsia="zh-CN"/>
        </w:rPr>
      </w:pPr>
      <w:r>
        <w:rPr>
          <w:rFonts w:ascii="Times New Roman" w:eastAsia="宋体" w:hAnsi="Times New Roman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D91FC3A" wp14:editId="3485FF88">
                <wp:simplePos x="0" y="0"/>
                <wp:positionH relativeFrom="column">
                  <wp:posOffset>3600450</wp:posOffset>
                </wp:positionH>
                <wp:positionV relativeFrom="paragraph">
                  <wp:posOffset>4655185</wp:posOffset>
                </wp:positionV>
                <wp:extent cx="1257300" cy="310515"/>
                <wp:effectExtent l="0" t="0" r="0" b="0"/>
                <wp:wrapNone/>
                <wp:docPr id="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4F74AA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19324B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833EF" w:rsidRDefault="009833EF" w:rsidP="009833EF">
                            <w:pPr>
                              <w:rPr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283.5pt;margin-top:366.55pt;width:99pt;height:24.4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scZ0q8wIAAHsGAAAOAAAAZHJzL2Uyb0RvYy54bWysVVtv0zAUfkfiP1h+z3Kp01y0bGrTBiGN izT4AW7iNBaJHWxv6UD8d46dbusGSIjRh8iX4+9837n1/PIw9OiWKc2lKHB4FmDERC0bLvYF/vyp 8lKMtKGiob0UrMB3TOPLi9evzqcxZ5HsZN8whQBE6HwaC9wZM+a+r+uODVSfyZEJuGylGqiBrdr7 jaIToA+9HwXB0p+kakYla6Y1nG7mS3zh8NuW1eZD22pmUF9g4GbcV7nvzn79i3Oa7xUdO14fadB/ YDFQLsDpA9SGGopuFP8FauC1klq25qyWgy/bltfMaQA1YfBMzXVHR+a0QHD0+BAm/f9g6/e3HxXi TYFjjAQdIEWf2MGgtTygKLXhmUadg9X1CHbmAOeQZidVj1ey/qKRkGVHxZ6tlJJTx2gD9EL70j95 OuNoC7Kb3skG/NAbIx3QoVWDjR1EAwE6pOnuITWWS21dRnGyCOCqhrtFGMRh7FzQ/P71qLR5w+SA 7KLAClLv0OntlTaWDc3vTawzISve9y79vXhyAIbzCXP1M7+mOTCBpbW0nFxuv2dBtk23KfFItNx6 JNhsvFVVEm9ZhUm8WWzKchP+sCxCkne8aZiwTu/rLCR/l8djxc8V8lBpWva8sXCWklb7XdkrdEuh zkmVkNXqGJ4TM/8pDRcS0PJMUhiRYB1lXrVME49UJPayJEi9IMzW2TIgGdlUTyVdccFeLglNBc7i KJ5L64/awmwRkfWv2mg+cAOTpOdDgdPA/qwRzW1BbkXj1obyfl6fhMLS/30oVlUcJGSRekkSLzyy 2AbeOq1Kb1WGy2WyXZfr7bPsbl3F6JdHw+XkpPxO+B59PFKGer2vTddxtsnmdjOH3QGE2zbcyeYO ek9JaA3oIpjYsOik+obRBNOvwPrrDVUMo/6tgP7NQkLsuHQbEicRbNTpze70hooaoApsMJqXpZlH 7M2o+L4DT/PEEHIFPd9y146PrECK3cCEc6KO09iO0NO9s3r8z7j4CQAA//8DAFBLAwQUAAYACAAA ACEAeLSlDeIAAAALAQAADwAAAGRycy9kb3ducmV2LnhtbEyPzU7DMBCE70i8g7VIXBC12yo/CnEq hAQXIBKlUq9ubJKo8TrYbhrenuVUbrs7o9lvys1sBzYZH3qHEpYLAcxg43SPrYTd5/N9DixEhVoN Do2EHxNgU11flarQ7owfZtrGllEIhkJJ6GIcC85D0xmrwsKNBkn7ct6qSKtvufbqTOF24CshUm5V j/ShU6N56kxz3J6shPo949/HfXvnRJ3XbnoJPnl9k/L2Zn58ABbNHC9m+MMndKiI6eBOqAMbJCRp Rl2ihGy9XgIjR5YmdDnQkK8E8Krk/ztUvwAAAP//AwBQSwECLQAUAAYACAAAACEAtoM4kv4AAADh AQAAEwAAAAAAAAAAAAAAAAAAAAAAW0NvbnRlbnRfVHlwZXNdLnhtbFBLAQItABQABgAIAAAAIQA4 /SH/1gAAAJQBAAALAAAAAAAAAAAAAAAAAC8BAABfcmVscy8ucmVsc1BLAQItABQABgAIAAAAIQDs cZ0q8wIAAHsGAAAOAAAAAAAAAAAAAAAAAC4CAABkcnMvZTJvRG9jLnhtbFBLAQItABQABgAIAAAA IQB4tKUN4gAAAAsBAAAPAAAAAAAAAAAAAAAAAE0FAABkcnMvZG93bnJldi54bWxQSwUGAAAAAAQA BADzAAAAXAYAAAAA " filled="f" fillcolor="#4f74aa" stroked="f" strokecolor="#19324b">
                <v:textbox>
                  <w:txbxContent>
                    <w:p w:rsidR="009833EF" w:rsidRDefault="009833EF" w:rsidP="009833EF">
                      <w:pPr>
                        <w:rPr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833EF" w:rsidRPr="00F51F7C" w:rsidRDefault="009833EF" w:rsidP="00D44F64">
      <w:pPr>
        <w:framePr w:w="8176" w:h="6623" w:hRule="exact" w:hSpace="187" w:wrap="notBeside" w:vAnchor="text" w:hAnchor="page" w:x="1889" w:y="1" w:anchorLock="1"/>
        <w:pBdr>
          <w:top w:val="single" w:sz="36" w:space="7" w:color="000000"/>
          <w:left w:val="single" w:sz="36" w:space="7" w:color="000000"/>
          <w:bottom w:val="single" w:sz="36" w:space="7" w:color="000000"/>
          <w:right w:val="single" w:sz="36" w:space="7" w:color="000000"/>
        </w:pBdr>
        <w:shd w:val="solid" w:color="FFFFFF" w:fill="FFFFFF"/>
        <w:rPr>
          <w:rFonts w:ascii="Times New Roman" w:eastAsia="宋体" w:hAnsi="Times New Roman"/>
          <w:iCs/>
          <w:sz w:val="20"/>
          <w:lang w:eastAsia="zh-CN"/>
        </w:rPr>
      </w:pPr>
    </w:p>
    <w:p w:rsidR="00524F1B" w:rsidRDefault="00524F1B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9254A5" w:rsidRPr="005632F2" w:rsidRDefault="009254A5" w:rsidP="004B5255">
      <w:pPr>
        <w:rPr>
          <w:rFonts w:eastAsia="宋体"/>
          <w:b/>
          <w:bCs/>
          <w:sz w:val="20"/>
          <w:lang w:eastAsia="zh-CN"/>
        </w:rPr>
      </w:pPr>
    </w:p>
    <w:p w:rsidR="00D769F4" w:rsidRPr="00325DF1" w:rsidRDefault="00D769F4" w:rsidP="00D769F4">
      <w:pPr>
        <w:rPr>
          <w:rFonts w:cs="Arial"/>
          <w:b/>
          <w:sz w:val="20"/>
          <w:lang w:val="sv-SE"/>
        </w:rPr>
      </w:pPr>
      <w:r w:rsidRPr="00325DF1">
        <w:rPr>
          <w:rFonts w:eastAsia="絡遺羹"/>
          <w:b/>
          <w:bCs/>
          <w:sz w:val="20"/>
          <w:lang w:val="sv-SE"/>
        </w:rPr>
        <w:t>BVCPS (S</w:t>
      </w:r>
      <w:r w:rsidRPr="00325DF1">
        <w:rPr>
          <w:rFonts w:eastAsia="宋体" w:hint="eastAsia"/>
          <w:b/>
          <w:bCs/>
          <w:sz w:val="20"/>
          <w:lang w:val="sv-SE" w:eastAsia="zh-CN"/>
        </w:rPr>
        <w:t>HANGHAI</w:t>
      </w:r>
      <w:r w:rsidRPr="00325DF1">
        <w:rPr>
          <w:rFonts w:eastAsia="絡遺羹"/>
          <w:b/>
          <w:bCs/>
          <w:sz w:val="20"/>
          <w:lang w:val="sv-SE"/>
        </w:rPr>
        <w:t>)-Q</w:t>
      </w:r>
      <w:r w:rsidRPr="00325DF1">
        <w:rPr>
          <w:rFonts w:eastAsia="宋体" w:hint="eastAsia"/>
          <w:b/>
          <w:bCs/>
          <w:sz w:val="20"/>
          <w:lang w:val="sv-SE" w:eastAsia="zh-CN"/>
        </w:rPr>
        <w:t xml:space="preserve">INGDAO </w:t>
      </w:r>
      <w:r w:rsidRPr="00325DF1">
        <w:rPr>
          <w:rFonts w:eastAsia="絡遺羹"/>
          <w:b/>
          <w:bCs/>
          <w:sz w:val="20"/>
          <w:lang w:val="sv-SE"/>
        </w:rPr>
        <w:t>B</w:t>
      </w:r>
      <w:r w:rsidRPr="00325DF1">
        <w:rPr>
          <w:rFonts w:eastAsia="宋体" w:hint="eastAsia"/>
          <w:b/>
          <w:bCs/>
          <w:sz w:val="20"/>
          <w:lang w:val="sv-SE" w:eastAsia="zh-CN"/>
        </w:rPr>
        <w:t>RANCH</w:t>
      </w:r>
      <w:r w:rsidRPr="00325DF1">
        <w:rPr>
          <w:rFonts w:cs="Arial"/>
          <w:b/>
          <w:sz w:val="20"/>
          <w:lang w:val="sv-SE"/>
        </w:rPr>
        <w:t xml:space="preserve"> CONTACT INFORMATION FOR THIS REPORT</w:t>
      </w:r>
    </w:p>
    <w:p w:rsidR="00D769F4" w:rsidRDefault="00D769F4" w:rsidP="00D769F4">
      <w:pPr>
        <w:rPr>
          <w:rFonts w:eastAsia="宋体" w:cs="Arial"/>
          <w:b/>
          <w:sz w:val="20"/>
          <w:lang w:val="sv-SE" w:eastAsia="zh-CN"/>
        </w:rPr>
      </w:pPr>
      <w:r w:rsidRPr="00325DF1">
        <w:rPr>
          <w:rFonts w:cs="Arial"/>
          <w:b/>
          <w:sz w:val="20"/>
          <w:lang w:val="sv-SE"/>
        </w:rPr>
        <w:t xml:space="preserve">Technical </w:t>
      </w:r>
      <w:r w:rsidRPr="00325DF1">
        <w:rPr>
          <w:rFonts w:eastAsia="宋体" w:cs="Arial" w:hint="eastAsia"/>
          <w:b/>
          <w:sz w:val="20"/>
          <w:lang w:val="sv-SE" w:eastAsia="zh-CN"/>
        </w:rPr>
        <w:t>enquiry</w:t>
      </w:r>
      <w:r w:rsidRPr="00325DF1">
        <w:rPr>
          <w:rFonts w:cs="Arial"/>
          <w:b/>
          <w:sz w:val="20"/>
          <w:lang w:val="sv-SE"/>
        </w:rPr>
        <w:t>:</w:t>
      </w:r>
      <w:r w:rsidRPr="00325DF1">
        <w:rPr>
          <w:rFonts w:eastAsia="宋体" w:cs="Arial" w:hint="eastAsia"/>
          <w:b/>
          <w:sz w:val="20"/>
          <w:lang w:val="sv-SE" w:eastAsia="zh-CN"/>
        </w:rPr>
        <w:t xml:space="preserve">                          </w:t>
      </w:r>
    </w:p>
    <w:p w:rsidR="00D769F4" w:rsidRPr="00325DF1" w:rsidRDefault="00D769F4" w:rsidP="00D769F4">
      <w:pPr>
        <w:rPr>
          <w:rFonts w:eastAsia="宋体" w:cs="Arial"/>
          <w:b/>
          <w:sz w:val="20"/>
          <w:lang w:val="sv-SE" w:eastAsia="zh-CN"/>
        </w:rPr>
      </w:pPr>
      <w:r w:rsidRPr="00325DF1">
        <w:rPr>
          <w:rFonts w:eastAsia="宋体" w:cs="Arial" w:hint="eastAsia"/>
          <w:sz w:val="20"/>
          <w:lang w:val="sv-SE" w:eastAsia="zh-CN"/>
        </w:rPr>
        <w:t>Stephen Han</w:t>
      </w:r>
      <w:r w:rsidRPr="00325DF1">
        <w:rPr>
          <w:rFonts w:eastAsia="宋体" w:cs="Arial" w:hint="eastAsia"/>
          <w:b/>
          <w:sz w:val="20"/>
          <w:lang w:val="sv-SE" w:eastAsia="zh-CN"/>
        </w:rPr>
        <w:t xml:space="preserve">       </w:t>
      </w:r>
      <w:r w:rsidRPr="00325DF1">
        <w:rPr>
          <w:rFonts w:eastAsia="宋体" w:cs="Arial" w:hint="eastAsia"/>
          <w:sz w:val="20"/>
          <w:lang w:val="sv-SE" w:eastAsia="zh-CN"/>
        </w:rPr>
        <w:t xml:space="preserve">  86-532-</w:t>
      </w:r>
      <w:r w:rsidRPr="00325DF1">
        <w:rPr>
          <w:rFonts w:eastAsia="宋体" w:cs="Arial"/>
          <w:sz w:val="20"/>
          <w:lang w:val="sv-SE" w:eastAsia="zh-CN"/>
        </w:rPr>
        <w:t>588279</w:t>
      </w:r>
      <w:r>
        <w:rPr>
          <w:rFonts w:eastAsia="宋体" w:cs="Arial" w:hint="eastAsia"/>
          <w:sz w:val="20"/>
          <w:lang w:val="sv-SE" w:eastAsia="zh-CN"/>
        </w:rPr>
        <w:t>19</w:t>
      </w:r>
      <w:r w:rsidRPr="00325DF1">
        <w:rPr>
          <w:rFonts w:eastAsia="宋体" w:cs="Arial" w:hint="eastAsia"/>
          <w:sz w:val="20"/>
          <w:lang w:val="sv-SE" w:eastAsia="zh-CN"/>
        </w:rPr>
        <w:t xml:space="preserve">  </w:t>
      </w:r>
      <w:r w:rsidRPr="00325DF1">
        <w:rPr>
          <w:rFonts w:eastAsia="宋体" w:cs="Arial" w:hint="eastAsia"/>
          <w:b/>
          <w:sz w:val="20"/>
          <w:lang w:val="sv-SE" w:eastAsia="zh-CN"/>
        </w:rPr>
        <w:t xml:space="preserve">    </w:t>
      </w:r>
      <w:r w:rsidRPr="00325DF1">
        <w:rPr>
          <w:rFonts w:eastAsia="宋体" w:cs="Arial" w:hint="eastAsia"/>
          <w:sz w:val="20"/>
          <w:lang w:val="sv-SE" w:eastAsia="zh-CN"/>
        </w:rPr>
        <w:t>stephen.han</w:t>
      </w:r>
      <w:r w:rsidRPr="00325DF1">
        <w:rPr>
          <w:rFonts w:cs="Arial"/>
          <w:sz w:val="20"/>
          <w:lang w:val="sv-SE"/>
        </w:rPr>
        <w:t xml:space="preserve">@cn.bureauveritas.com </w:t>
      </w:r>
    </w:p>
    <w:p w:rsidR="00D769F4" w:rsidRDefault="00D769F4" w:rsidP="00D769F4">
      <w:pPr>
        <w:rPr>
          <w:rFonts w:eastAsia="宋体" w:cs="Arial"/>
          <w:sz w:val="20"/>
          <w:lang w:eastAsia="zh-CN"/>
        </w:rPr>
      </w:pPr>
      <w:r w:rsidRPr="00325DF1">
        <w:rPr>
          <w:rFonts w:cs="Arial"/>
          <w:b/>
          <w:sz w:val="20"/>
        </w:rPr>
        <w:t xml:space="preserve">General </w:t>
      </w:r>
      <w:r w:rsidRPr="00325DF1">
        <w:rPr>
          <w:rFonts w:eastAsia="宋体" w:cs="Arial" w:hint="eastAsia"/>
          <w:b/>
          <w:sz w:val="20"/>
          <w:lang w:eastAsia="zh-CN"/>
        </w:rPr>
        <w:t>enquiry and invoicing</w:t>
      </w:r>
      <w:r w:rsidRPr="00325DF1">
        <w:rPr>
          <w:rFonts w:cs="Arial"/>
          <w:b/>
          <w:sz w:val="20"/>
        </w:rPr>
        <w:t>:</w:t>
      </w:r>
      <w:r w:rsidRPr="00325DF1">
        <w:rPr>
          <w:rFonts w:eastAsia="宋体" w:cs="Arial" w:hint="eastAsia"/>
          <w:sz w:val="20"/>
          <w:lang w:eastAsia="zh-CN"/>
        </w:rPr>
        <w:t xml:space="preserve">              </w:t>
      </w:r>
    </w:p>
    <w:p w:rsidR="00D769F4" w:rsidRPr="007E75D1" w:rsidRDefault="00D769F4" w:rsidP="00D769F4">
      <w:pPr>
        <w:rPr>
          <w:rFonts w:eastAsia="宋体" w:cs="Arial"/>
          <w:sz w:val="20"/>
          <w:lang w:eastAsia="zh-CN"/>
        </w:rPr>
      </w:pPr>
      <w:r>
        <w:rPr>
          <w:rFonts w:eastAsia="宋体" w:cs="Arial" w:hint="eastAsia"/>
          <w:sz w:val="20"/>
          <w:lang w:eastAsia="zh-CN"/>
        </w:rPr>
        <w:t xml:space="preserve">Carol Zhu </w:t>
      </w:r>
      <w:r w:rsidRPr="00325DF1">
        <w:rPr>
          <w:rFonts w:eastAsia="宋体" w:cs="Arial" w:hint="eastAsia"/>
          <w:sz w:val="20"/>
          <w:lang w:eastAsia="zh-CN"/>
        </w:rPr>
        <w:t xml:space="preserve">          86-532-</w:t>
      </w:r>
      <w:r>
        <w:rPr>
          <w:rFonts w:eastAsia="宋体" w:cs="Arial"/>
          <w:sz w:val="20"/>
          <w:lang w:eastAsia="zh-CN"/>
        </w:rPr>
        <w:t>588279</w:t>
      </w:r>
      <w:r>
        <w:rPr>
          <w:rFonts w:eastAsia="宋体" w:cs="Arial" w:hint="eastAsia"/>
          <w:sz w:val="20"/>
          <w:lang w:eastAsia="zh-CN"/>
        </w:rPr>
        <w:t>17</w:t>
      </w:r>
      <w:r w:rsidRPr="00325DF1">
        <w:rPr>
          <w:rFonts w:eastAsia="宋体" w:cs="Arial" w:hint="eastAsia"/>
          <w:sz w:val="20"/>
          <w:lang w:eastAsia="zh-CN"/>
        </w:rPr>
        <w:t xml:space="preserve">      </w:t>
      </w:r>
      <w:r w:rsidRPr="002B11D5">
        <w:rPr>
          <w:rFonts w:eastAsia="宋体" w:cs="Arial"/>
          <w:sz w:val="20"/>
          <w:lang w:eastAsia="zh-CN"/>
        </w:rPr>
        <w:t>c</w:t>
      </w:r>
      <w:r>
        <w:rPr>
          <w:rFonts w:eastAsia="宋体" w:cs="Arial"/>
          <w:sz w:val="20"/>
          <w:lang w:eastAsia="zh-CN"/>
        </w:rPr>
        <w:t>pshlop1.qd@cn.bureauveritas.com</w:t>
      </w:r>
    </w:p>
    <w:p w:rsidR="00D769F4" w:rsidRPr="0037410B" w:rsidRDefault="00D769F4" w:rsidP="00D769F4">
      <w:pPr>
        <w:rPr>
          <w:rFonts w:eastAsia="宋体" w:cs="Arial"/>
          <w:sz w:val="20"/>
          <w:lang w:eastAsia="zh-CN"/>
        </w:rPr>
      </w:pPr>
      <w:r>
        <w:rPr>
          <w:rFonts w:eastAsia="宋体" w:cs="Arial" w:hint="eastAsia"/>
          <w:sz w:val="20"/>
          <w:lang w:eastAsia="zh-CN"/>
        </w:rPr>
        <w:t xml:space="preserve">Jenny Huang        </w:t>
      </w:r>
      <w:r w:rsidRPr="00325DF1">
        <w:rPr>
          <w:rFonts w:eastAsia="宋体" w:cs="Arial" w:hint="eastAsia"/>
          <w:sz w:val="20"/>
          <w:lang w:eastAsia="zh-CN"/>
        </w:rPr>
        <w:t>86-532-</w:t>
      </w:r>
      <w:r>
        <w:rPr>
          <w:rFonts w:eastAsia="宋体" w:cs="Arial"/>
          <w:sz w:val="20"/>
          <w:lang w:eastAsia="zh-CN"/>
        </w:rPr>
        <w:t>588279</w:t>
      </w:r>
      <w:r>
        <w:rPr>
          <w:rFonts w:eastAsia="宋体" w:cs="Arial" w:hint="eastAsia"/>
          <w:sz w:val="20"/>
          <w:lang w:eastAsia="zh-CN"/>
        </w:rPr>
        <w:t>17</w:t>
      </w:r>
      <w:r w:rsidRPr="00325DF1">
        <w:rPr>
          <w:rFonts w:eastAsia="宋体" w:cs="Arial" w:hint="eastAsia"/>
          <w:sz w:val="20"/>
          <w:lang w:eastAsia="zh-CN"/>
        </w:rPr>
        <w:t xml:space="preserve">      </w:t>
      </w:r>
      <w:r w:rsidRPr="002B11D5">
        <w:rPr>
          <w:rFonts w:eastAsia="宋体" w:cs="Arial"/>
          <w:sz w:val="20"/>
          <w:lang w:eastAsia="zh-CN"/>
        </w:rPr>
        <w:t>c</w:t>
      </w:r>
      <w:r>
        <w:rPr>
          <w:rFonts w:eastAsia="宋体" w:cs="Arial"/>
          <w:sz w:val="20"/>
          <w:lang w:eastAsia="zh-CN"/>
        </w:rPr>
        <w:t>pshlop1.qd@cn.bureauveritas.com</w:t>
      </w:r>
    </w:p>
    <w:p w:rsidR="00F97765" w:rsidRPr="009166A7" w:rsidRDefault="009254A5" w:rsidP="00D769F4">
      <w:pPr>
        <w:jc w:val="center"/>
        <w:rPr>
          <w:rFonts w:eastAsia="宋体"/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2138680" cy="93535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93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ascii="Times"/>
          <w:sz w:val="18"/>
        </w:rPr>
        <w:t>2</w:t>
      </w:r>
    </w:p>
    <w:p>
      <w:pPr>
        <w:jc w:val="left"/>
      </w:pPr>
      <w:r>
        <w:rPr>
          <w:rFonts w:ascii="Times"/>
          <w:sz w:val="20"/>
        </w:rPr>
        <w:t>Transparent coating on metal(refer to (9014)122-0059 T1)</w:t>
      </w:r>
    </w:p>
    <w:sectPr w:rsidR="00F97765" w:rsidRPr="009166A7">
      <w:headerReference w:type="default" r:id="rId10"/>
      <w:headerReference w:type="first" r:id="rId11"/>
      <w:footerReference w:type="first" r:id="rId12"/>
      <w:pgSz w:w="11909" w:h="16834" w:code="9"/>
      <w:pgMar w:top="2160" w:right="994" w:bottom="1530" w:left="994" w:header="720" w:footer="1512" w:gutter="0"/>
      <w:cols w:space="720"/>
      <w:titlePg/>
      <w:docGrid w:linePitch="2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3C9D" w:rsidRDefault="00D13C9D">
      <w:r>
        <w:separator/>
      </w:r>
    </w:p>
  </w:endnote>
  <w:endnote w:type="continuationSeparator" w:id="0">
    <w:p w:rsidR="00D13C9D" w:rsidRDefault="00D13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絡遺羹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F0F" w:rsidRDefault="00A719E8" w:rsidP="0005776D">
    <w:pPr>
      <w:pStyle w:val="Footer"/>
      <w:tabs>
        <w:tab w:val="clear" w:pos="4320"/>
        <w:tab w:val="clear" w:pos="8640"/>
        <w:tab w:val="left" w:pos="8178"/>
      </w:tabs>
      <w:rPr>
        <w:rFonts w:ascii="Courier New" w:eastAsia="宋体" w:hAnsi="Courier New"/>
        <w:lang w:eastAsia="zh-CN"/>
      </w:rPr>
    </w:pPr>
    <w:r w:rsidRPr="009C31E0">
      <w:rPr>
        <w:rFonts w:ascii="Courier New" w:hAnsi="Courier New"/>
      </w:rPr>
      <w:t xml:space="preserve">C/N SM </w:t>
    </w:r>
    <w:r w:rsidRPr="009C31E0">
      <w:rPr>
        <w:rFonts w:ascii="Courier New" w:eastAsia="宋体" w:hAnsi="Courier New" w:hint="eastAsia"/>
        <w:lang w:eastAsia="zh-CN"/>
      </w:rPr>
      <w:t>QD/</w:t>
    </w:r>
    <w:r w:rsidR="008917F1">
      <w:rPr>
        <w:rFonts w:ascii="Courier New" w:eastAsia="宋体" w:hAnsi="Courier New" w:hint="eastAsia"/>
        <w:lang w:eastAsia="zh-CN"/>
      </w:rPr>
      <w:t>UNA</w:t>
    </w:r>
    <w:r w:rsidR="00C35BF3">
      <w:rPr>
        <w:rFonts w:ascii="Courier New" w:eastAsia="宋体" w:hAnsi="Courier New" w:hint="eastAsia"/>
        <w:lang w:eastAsia="zh-CN"/>
      </w:rPr>
      <w:t>/SH</w:t>
    </w:r>
    <w:r w:rsidR="0005776D">
      <w:rPr>
        <w:rFonts w:ascii="Courier New" w:eastAsia="宋体" w:hAnsi="Courier New"/>
        <w:lang w:eastAsia="zh-CN"/>
      </w:rPr>
      <w:tab/>
    </w:r>
  </w:p>
  <w:p w:rsidR="004078E6" w:rsidRPr="00A719E8" w:rsidRDefault="009254A5">
    <w:pPr>
      <w:pStyle w:val="Footer"/>
      <w:rPr>
        <w:rFonts w:eastAsia="宋体"/>
        <w:lang w:eastAsia="zh-CN"/>
      </w:rPr>
    </w:pPr>
    <w:r>
      <w:rPr>
        <w:rFonts w:ascii="宋体" w:eastAsia="宋体" w:hAnsi="Times New Roman"/>
        <w:noProof/>
        <w:color w:val="auto"/>
        <w:sz w:val="24"/>
        <w:szCs w:val="24"/>
        <w:lang w:eastAsia="zh-CN"/>
      </w:rPr>
      <w:drawing>
        <wp:inline distT="0" distB="0" distL="0" distR="0">
          <wp:extent cx="6726555" cy="805815"/>
          <wp:effectExtent l="1905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6555" cy="8058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3C9D" w:rsidRDefault="00D13C9D">
      <w:r>
        <w:separator/>
      </w:r>
    </w:p>
  </w:footnote>
  <w:footnote w:type="continuationSeparator" w:id="0">
    <w:p w:rsidR="00D13C9D" w:rsidRDefault="00D13C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4F0F" w:rsidRDefault="00764F0F">
    <w:pPr>
      <w:pStyle w:val="Header"/>
      <w:jc w:val="right"/>
    </w:pPr>
    <w:r w:rsidRPr="003D60BE">
      <w:t xml:space="preserve">Page </w:t>
    </w:r>
    <w:r w:rsidR="00210AA8">
      <w:fldChar w:fldCharType="begin"/>
    </w:r>
    <w:r w:rsidR="00210AA8">
      <w:instrText xml:space="preserve"> PAGE </w:instrText>
    </w:r>
    <w:r w:rsidR="00210AA8">
      <w:fldChar w:fldCharType="separate"/>
    </w:r>
    <w:r w:rsidR="00F22212">
      <w:rPr>
        <w:noProof/>
      </w:rPr>
      <w:t>2</w:t>
    </w:r>
    <w:r w:rsidR="00210AA8">
      <w:rPr>
        <w:noProof/>
      </w:rPr>
      <w:fldChar w:fldCharType="end"/>
    </w:r>
    <w:r w:rsidRPr="003D60BE">
      <w:t xml:space="preserve"> of </w:t>
    </w:r>
    <w:r w:rsidR="00D13C9D">
      <w:fldChar w:fldCharType="begin"/>
    </w:r>
    <w:r w:rsidR="00D13C9D">
      <w:instrText xml:space="preserve"> NUMPAGES </w:instrText>
    </w:r>
    <w:r w:rsidR="00D13C9D">
      <w:fldChar w:fldCharType="separate"/>
    </w:r>
    <w:r w:rsidR="00F22212">
      <w:rPr>
        <w:noProof/>
      </w:rPr>
      <w:t>2</w:t>
    </w:r>
    <w:r w:rsidR="00D13C9D">
      <w:rPr>
        <w:noProof/>
      </w:rPr>
      <w:fldChar w:fldCharType="end"/>
    </w:r>
  </w:p>
  <w:p w:rsidR="00764F0F" w:rsidRDefault="00764F0F">
    <w:pPr>
      <w:pStyle w:val="Header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5068"/>
      <w:gridCol w:w="5069"/>
    </w:tblGrid>
    <w:tr w:rsidR="00764F0F">
      <w:trPr>
        <w:trHeight w:val="1500"/>
      </w:trPr>
      <w:tc>
        <w:tcPr>
          <w:tcW w:w="5068" w:type="dxa"/>
        </w:tcPr>
        <w:p w:rsidR="00764F0F" w:rsidRDefault="009254A5" w:rsidP="001E777B">
          <w:pPr>
            <w:pStyle w:val="Header"/>
            <w:ind w:firstLineChars="850" w:firstLine="1531"/>
            <w:rPr>
              <w:b/>
            </w:rPr>
          </w:pPr>
          <w:bookmarkStart w:id="5" w:name="OLE_LINK5"/>
          <w:bookmarkStart w:id="6" w:name="OLE_LINK6"/>
          <w:r>
            <w:rPr>
              <w:b/>
              <w:noProof/>
              <w:lang w:eastAsia="zh-CN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-43815</wp:posOffset>
                </wp:positionH>
                <wp:positionV relativeFrom="paragraph">
                  <wp:posOffset>-19050</wp:posOffset>
                </wp:positionV>
                <wp:extent cx="831215" cy="990600"/>
                <wp:effectExtent l="19050" t="0" r="6985" b="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1215" cy="990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bookmarkEnd w:id="5"/>
          <w:bookmarkEnd w:id="6"/>
        </w:p>
      </w:tc>
      <w:tc>
        <w:tcPr>
          <w:tcW w:w="5069" w:type="dxa"/>
        </w:tcPr>
        <w:p w:rsidR="0099158A" w:rsidRPr="00B115C7" w:rsidRDefault="009254A5" w:rsidP="0099158A">
          <w:pPr>
            <w:pStyle w:val="Header"/>
            <w:ind w:firstLineChars="50" w:firstLine="90"/>
            <w:jc w:val="center"/>
            <w:rPr>
              <w:rFonts w:eastAsia="宋体"/>
              <w:noProof/>
              <w:lang w:eastAsia="zh-CN"/>
            </w:rPr>
          </w:pPr>
          <w:r>
            <w:rPr>
              <w:noProof/>
              <w:lang w:eastAsia="zh-CN"/>
            </w:rPr>
            <w:drawing>
              <wp:inline distT="0" distB="0" distL="0" distR="0">
                <wp:extent cx="1550035" cy="449580"/>
                <wp:effectExtent l="19050" t="0" r="0" b="0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 t="2494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0035" cy="44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64F0F" w:rsidRDefault="00764F0F" w:rsidP="0099158A">
          <w:pPr>
            <w:pStyle w:val="Header"/>
            <w:jc w:val="center"/>
            <w:rPr>
              <w:b/>
              <w:sz w:val="44"/>
            </w:rPr>
          </w:pPr>
          <w:r>
            <w:rPr>
              <w:b/>
              <w:sz w:val="44"/>
            </w:rPr>
            <w:t>TEST REPORT</w:t>
          </w:r>
        </w:p>
      </w:tc>
    </w:tr>
  </w:tbl>
  <w:p w:rsidR="00764F0F" w:rsidRPr="00642BAE" w:rsidRDefault="00764F0F" w:rsidP="00642BAE">
    <w:pPr>
      <w:pStyle w:val="Header"/>
      <w:rPr>
        <w:rFonts w:eastAsia="宋体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BD2F95"/>
    <w:multiLevelType w:val="hybridMultilevel"/>
    <w:tmpl w:val="06DEC1DC"/>
    <w:lvl w:ilvl="0" w:tplc="9DE87488">
      <w:start w:val="1"/>
      <w:numFmt w:val="decimal"/>
      <w:lvlText w:val="%1."/>
      <w:lvlJc w:val="left"/>
      <w:pPr>
        <w:tabs>
          <w:tab w:val="num" w:pos="716"/>
        </w:tabs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6"/>
        </w:tabs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6"/>
        </w:tabs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6"/>
        </w:tabs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6"/>
        </w:tabs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6"/>
        </w:tabs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6"/>
        </w:tabs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6"/>
        </w:tabs>
        <w:ind w:left="6476" w:hanging="180"/>
      </w:pPr>
    </w:lvl>
  </w:abstractNum>
  <w:abstractNum w:abstractNumId="2">
    <w:nsid w:val="02F9482E"/>
    <w:multiLevelType w:val="hybridMultilevel"/>
    <w:tmpl w:val="B248F3A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058E4CEF"/>
    <w:multiLevelType w:val="singleLevel"/>
    <w:tmpl w:val="04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">
    <w:nsid w:val="076E4777"/>
    <w:multiLevelType w:val="hybridMultilevel"/>
    <w:tmpl w:val="C36ECB34"/>
    <w:lvl w:ilvl="0" w:tplc="B3D0D0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C8C0D88"/>
    <w:multiLevelType w:val="hybridMultilevel"/>
    <w:tmpl w:val="7712630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44832AB"/>
    <w:multiLevelType w:val="hybridMultilevel"/>
    <w:tmpl w:val="36C0E52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6E32561"/>
    <w:multiLevelType w:val="multilevel"/>
    <w:tmpl w:val="7A8CAA1C"/>
    <w:lvl w:ilvl="0">
      <w:start w:val="612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1">
      <w:start w:val="304"/>
      <w:numFmt w:val="decimal"/>
      <w:lvlText w:val="%1-%2"/>
      <w:lvlJc w:val="left"/>
      <w:pPr>
        <w:tabs>
          <w:tab w:val="num" w:pos="4440"/>
        </w:tabs>
        <w:ind w:left="4440" w:hanging="2880"/>
      </w:pPr>
      <w:rPr>
        <w:rFonts w:hint="default"/>
      </w:rPr>
    </w:lvl>
    <w:lvl w:ilvl="2">
      <w:start w:val="8438"/>
      <w:numFmt w:val="decimal"/>
      <w:lvlText w:val="%1-%2-%3"/>
      <w:lvlJc w:val="left"/>
      <w:pPr>
        <w:tabs>
          <w:tab w:val="num" w:pos="6000"/>
        </w:tabs>
        <w:ind w:left="6000" w:hanging="288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7560"/>
        </w:tabs>
        <w:ind w:left="7560" w:hanging="288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9120"/>
        </w:tabs>
        <w:ind w:left="9120" w:hanging="288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0680"/>
        </w:tabs>
        <w:ind w:left="10680" w:hanging="288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2240"/>
        </w:tabs>
        <w:ind w:left="12240" w:hanging="288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13800"/>
        </w:tabs>
        <w:ind w:left="13800" w:hanging="288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15360"/>
        </w:tabs>
        <w:ind w:left="15360" w:hanging="2880"/>
      </w:pPr>
      <w:rPr>
        <w:rFonts w:hint="default"/>
      </w:rPr>
    </w:lvl>
  </w:abstractNum>
  <w:abstractNum w:abstractNumId="8">
    <w:nsid w:val="1B5B3227"/>
    <w:multiLevelType w:val="hybridMultilevel"/>
    <w:tmpl w:val="AFF26DD8"/>
    <w:lvl w:ilvl="0" w:tplc="CAD87374">
      <w:start w:val="1"/>
      <w:numFmt w:val="decimal"/>
      <w:lvlText w:val="%1."/>
      <w:lvlJc w:val="left"/>
      <w:pPr>
        <w:tabs>
          <w:tab w:val="num" w:pos="600"/>
        </w:tabs>
        <w:ind w:left="600" w:hanging="360"/>
      </w:pPr>
      <w:rPr>
        <w:rFonts w:eastAsia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40"/>
        </w:tabs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80"/>
        </w:tabs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00"/>
        </w:tabs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40"/>
        </w:tabs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60"/>
        </w:tabs>
        <w:ind w:left="6360" w:hanging="180"/>
      </w:pPr>
    </w:lvl>
  </w:abstractNum>
  <w:abstractNum w:abstractNumId="9">
    <w:nsid w:val="1D451088"/>
    <w:multiLevelType w:val="hybridMultilevel"/>
    <w:tmpl w:val="B22E1346"/>
    <w:lvl w:ilvl="0" w:tplc="87AAE79A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3F78C7"/>
    <w:multiLevelType w:val="hybridMultilevel"/>
    <w:tmpl w:val="80F828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0145B3A"/>
    <w:multiLevelType w:val="hybridMultilevel"/>
    <w:tmpl w:val="2D86CD82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4BE53B3"/>
    <w:multiLevelType w:val="multilevel"/>
    <w:tmpl w:val="9F2CD9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BA2158F"/>
    <w:multiLevelType w:val="hybridMultilevel"/>
    <w:tmpl w:val="A7108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751654C"/>
    <w:multiLevelType w:val="hybridMultilevel"/>
    <w:tmpl w:val="AAA864A0"/>
    <w:lvl w:ilvl="0" w:tplc="0409000F">
      <w:start w:val="1"/>
      <w:numFmt w:val="decimal"/>
      <w:lvlText w:val="%1."/>
      <w:lvlJc w:val="left"/>
      <w:pPr>
        <w:tabs>
          <w:tab w:val="num" w:pos="1076"/>
        </w:tabs>
        <w:ind w:left="107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96"/>
        </w:tabs>
        <w:ind w:left="179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16"/>
        </w:tabs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36"/>
        </w:tabs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56"/>
        </w:tabs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76"/>
        </w:tabs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96"/>
        </w:tabs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16"/>
        </w:tabs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36"/>
        </w:tabs>
        <w:ind w:left="6836" w:hanging="180"/>
      </w:pPr>
    </w:lvl>
  </w:abstractNum>
  <w:abstractNum w:abstractNumId="15">
    <w:nsid w:val="3D2152BB"/>
    <w:multiLevelType w:val="hybridMultilevel"/>
    <w:tmpl w:val="272641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D646185"/>
    <w:multiLevelType w:val="hybridMultilevel"/>
    <w:tmpl w:val="12C8F2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12F6146"/>
    <w:multiLevelType w:val="hybridMultilevel"/>
    <w:tmpl w:val="1AB4ED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48909DC"/>
    <w:multiLevelType w:val="hybridMultilevel"/>
    <w:tmpl w:val="CC10217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FF75B7"/>
    <w:multiLevelType w:val="hybridMultilevel"/>
    <w:tmpl w:val="73B216EE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4DA7709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1">
    <w:nsid w:val="57291B5F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2">
    <w:nsid w:val="5794187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</w:abstractNum>
  <w:abstractNum w:abstractNumId="23">
    <w:nsid w:val="5B7E392A"/>
    <w:multiLevelType w:val="hybridMultilevel"/>
    <w:tmpl w:val="6E16A9B0"/>
    <w:lvl w:ilvl="0" w:tplc="5AA8416E">
      <w:start w:val="1"/>
      <w:numFmt w:val="decimal"/>
      <w:lvlText w:val="%1."/>
      <w:lvlJc w:val="left"/>
      <w:pPr>
        <w:tabs>
          <w:tab w:val="num" w:pos="716"/>
        </w:tabs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6"/>
        </w:tabs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6"/>
        </w:tabs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6"/>
        </w:tabs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6"/>
        </w:tabs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6"/>
        </w:tabs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6"/>
        </w:tabs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6"/>
        </w:tabs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6"/>
        </w:tabs>
        <w:ind w:left="6476" w:hanging="180"/>
      </w:pPr>
    </w:lvl>
  </w:abstractNum>
  <w:abstractNum w:abstractNumId="24">
    <w:nsid w:val="60822B80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360" w:hanging="360"/>
      </w:pPr>
      <w:rPr>
        <w:rFonts w:ascii="Symbol" w:hAnsi="Symbol" w:hint="default"/>
      </w:rPr>
    </w:lvl>
  </w:abstractNum>
  <w:abstractNum w:abstractNumId="25">
    <w:nsid w:val="69AF3828"/>
    <w:multiLevelType w:val="hybridMultilevel"/>
    <w:tmpl w:val="09463D62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eastAsia="Times New Roman" w:cs="Courier New"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A0D364E"/>
    <w:multiLevelType w:val="hybridMultilevel"/>
    <w:tmpl w:val="10F873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E72675D"/>
    <w:multiLevelType w:val="hybridMultilevel"/>
    <w:tmpl w:val="50B6C800"/>
    <w:lvl w:ilvl="0" w:tplc="FFFFFFF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BFB1DB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E491C47"/>
    <w:multiLevelType w:val="hybridMultilevel"/>
    <w:tmpl w:val="D6A04FD8"/>
    <w:lvl w:ilvl="0" w:tplc="A62EAF90">
      <w:start w:val="3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宋体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20"/>
  </w:num>
  <w:num w:numId="3">
    <w:abstractNumId w:val="24"/>
  </w:num>
  <w:num w:numId="4">
    <w:abstractNumId w:val="7"/>
  </w:num>
  <w:num w:numId="5">
    <w:abstractNumId w:val="12"/>
  </w:num>
  <w:num w:numId="6">
    <w:abstractNumId w:val="22"/>
  </w:num>
  <w:num w:numId="7">
    <w:abstractNumId w:val="19"/>
  </w:num>
  <w:num w:numId="8">
    <w:abstractNumId w:val="27"/>
  </w:num>
  <w:num w:numId="9">
    <w:abstractNumId w:val="6"/>
  </w:num>
  <w:num w:numId="10">
    <w:abstractNumId w:val="18"/>
  </w:num>
  <w:num w:numId="11">
    <w:abstractNumId w:val="25"/>
  </w:num>
  <w:num w:numId="12">
    <w:abstractNumId w:val="11"/>
  </w:num>
  <w:num w:numId="13">
    <w:abstractNumId w:val="28"/>
  </w:num>
  <w:num w:numId="14">
    <w:abstractNumId w:val="13"/>
  </w:num>
  <w:num w:numId="15">
    <w:abstractNumId w:val="16"/>
  </w:num>
  <w:num w:numId="16">
    <w:abstractNumId w:val="26"/>
  </w:num>
  <w:num w:numId="17">
    <w:abstractNumId w:val="17"/>
  </w:num>
  <w:num w:numId="18">
    <w:abstractNumId w:val="4"/>
  </w:num>
  <w:num w:numId="19">
    <w:abstractNumId w:val="5"/>
  </w:num>
  <w:num w:numId="20">
    <w:abstractNumId w:val="2"/>
  </w:num>
  <w:num w:numId="21">
    <w:abstractNumId w:val="29"/>
  </w:num>
  <w:num w:numId="22">
    <w:abstractNumId w:val="8"/>
  </w:num>
  <w:num w:numId="23">
    <w:abstractNumId w:val="1"/>
  </w:num>
  <w:num w:numId="24">
    <w:abstractNumId w:val="14"/>
  </w:num>
  <w:num w:numId="25">
    <w:abstractNumId w:val="23"/>
  </w:num>
  <w:num w:numId="26">
    <w:abstractNumId w:val="10"/>
  </w:num>
  <w:num w:numId="27">
    <w:abstractNumId w:val="9"/>
  </w:num>
  <w:num w:numId="28">
    <w:abstractNumId w:val="3"/>
  </w:num>
  <w:num w:numId="29">
    <w:abstractNumId w:val="21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245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CD"/>
    <w:rsid w:val="00000611"/>
    <w:rsid w:val="000012E4"/>
    <w:rsid w:val="00002226"/>
    <w:rsid w:val="000024E6"/>
    <w:rsid w:val="000042E9"/>
    <w:rsid w:val="00004789"/>
    <w:rsid w:val="00004D8D"/>
    <w:rsid w:val="00005236"/>
    <w:rsid w:val="00006379"/>
    <w:rsid w:val="0000639A"/>
    <w:rsid w:val="000075C2"/>
    <w:rsid w:val="00007B26"/>
    <w:rsid w:val="00012D1D"/>
    <w:rsid w:val="000140C3"/>
    <w:rsid w:val="00014489"/>
    <w:rsid w:val="00015887"/>
    <w:rsid w:val="000159CB"/>
    <w:rsid w:val="0001666A"/>
    <w:rsid w:val="000166F4"/>
    <w:rsid w:val="00016A97"/>
    <w:rsid w:val="00016EB8"/>
    <w:rsid w:val="00017656"/>
    <w:rsid w:val="00017927"/>
    <w:rsid w:val="000208D0"/>
    <w:rsid w:val="00020E54"/>
    <w:rsid w:val="0002287E"/>
    <w:rsid w:val="0002295A"/>
    <w:rsid w:val="0002419C"/>
    <w:rsid w:val="00024EF1"/>
    <w:rsid w:val="00025800"/>
    <w:rsid w:val="00025B08"/>
    <w:rsid w:val="000260E3"/>
    <w:rsid w:val="000267D8"/>
    <w:rsid w:val="00026CC1"/>
    <w:rsid w:val="00026DB6"/>
    <w:rsid w:val="0002775A"/>
    <w:rsid w:val="00027ABC"/>
    <w:rsid w:val="00027E43"/>
    <w:rsid w:val="00030737"/>
    <w:rsid w:val="000309F5"/>
    <w:rsid w:val="00032436"/>
    <w:rsid w:val="000328A3"/>
    <w:rsid w:val="000338BE"/>
    <w:rsid w:val="00033CC0"/>
    <w:rsid w:val="00034FF4"/>
    <w:rsid w:val="000351D4"/>
    <w:rsid w:val="000354E1"/>
    <w:rsid w:val="00035B9B"/>
    <w:rsid w:val="00035EE7"/>
    <w:rsid w:val="00035F2A"/>
    <w:rsid w:val="00036B5A"/>
    <w:rsid w:val="00037085"/>
    <w:rsid w:val="000372C1"/>
    <w:rsid w:val="000372CE"/>
    <w:rsid w:val="0004176F"/>
    <w:rsid w:val="00042A10"/>
    <w:rsid w:val="00042B17"/>
    <w:rsid w:val="00044517"/>
    <w:rsid w:val="000448B3"/>
    <w:rsid w:val="00044C88"/>
    <w:rsid w:val="00045669"/>
    <w:rsid w:val="0004566B"/>
    <w:rsid w:val="00045803"/>
    <w:rsid w:val="00046006"/>
    <w:rsid w:val="00046E1E"/>
    <w:rsid w:val="00047A81"/>
    <w:rsid w:val="00047A8D"/>
    <w:rsid w:val="00047D72"/>
    <w:rsid w:val="000505F2"/>
    <w:rsid w:val="00050BF7"/>
    <w:rsid w:val="0005108D"/>
    <w:rsid w:val="0005159A"/>
    <w:rsid w:val="00051752"/>
    <w:rsid w:val="00051F97"/>
    <w:rsid w:val="00053447"/>
    <w:rsid w:val="0005452A"/>
    <w:rsid w:val="0005483D"/>
    <w:rsid w:val="000548BF"/>
    <w:rsid w:val="0005568C"/>
    <w:rsid w:val="00055A2F"/>
    <w:rsid w:val="00055A52"/>
    <w:rsid w:val="00055C1B"/>
    <w:rsid w:val="00055DBB"/>
    <w:rsid w:val="00055FAA"/>
    <w:rsid w:val="0005776D"/>
    <w:rsid w:val="00057B40"/>
    <w:rsid w:val="00057D35"/>
    <w:rsid w:val="00057DEE"/>
    <w:rsid w:val="0006043F"/>
    <w:rsid w:val="00061B49"/>
    <w:rsid w:val="0006263B"/>
    <w:rsid w:val="00062E26"/>
    <w:rsid w:val="000633CF"/>
    <w:rsid w:val="00063D79"/>
    <w:rsid w:val="00065EB2"/>
    <w:rsid w:val="000663B5"/>
    <w:rsid w:val="0006653A"/>
    <w:rsid w:val="00066641"/>
    <w:rsid w:val="000719E0"/>
    <w:rsid w:val="00071A5B"/>
    <w:rsid w:val="00074B84"/>
    <w:rsid w:val="000754AA"/>
    <w:rsid w:val="00077A20"/>
    <w:rsid w:val="00077D11"/>
    <w:rsid w:val="000813A1"/>
    <w:rsid w:val="00082C4B"/>
    <w:rsid w:val="00082C77"/>
    <w:rsid w:val="00083248"/>
    <w:rsid w:val="00083992"/>
    <w:rsid w:val="00084C1E"/>
    <w:rsid w:val="0008580A"/>
    <w:rsid w:val="0008617F"/>
    <w:rsid w:val="00086DD9"/>
    <w:rsid w:val="00087693"/>
    <w:rsid w:val="0008774A"/>
    <w:rsid w:val="000915B1"/>
    <w:rsid w:val="00091AFF"/>
    <w:rsid w:val="00091FE9"/>
    <w:rsid w:val="000925C9"/>
    <w:rsid w:val="00093BF3"/>
    <w:rsid w:val="000945E7"/>
    <w:rsid w:val="00095F65"/>
    <w:rsid w:val="00095FE2"/>
    <w:rsid w:val="0009707B"/>
    <w:rsid w:val="0009748A"/>
    <w:rsid w:val="00097A3D"/>
    <w:rsid w:val="00097F43"/>
    <w:rsid w:val="00097FEC"/>
    <w:rsid w:val="000A0E71"/>
    <w:rsid w:val="000A194E"/>
    <w:rsid w:val="000A1E97"/>
    <w:rsid w:val="000A28C2"/>
    <w:rsid w:val="000A2E39"/>
    <w:rsid w:val="000A3810"/>
    <w:rsid w:val="000A4460"/>
    <w:rsid w:val="000A46AC"/>
    <w:rsid w:val="000A48D7"/>
    <w:rsid w:val="000A4DA6"/>
    <w:rsid w:val="000A4E4D"/>
    <w:rsid w:val="000A50F8"/>
    <w:rsid w:val="000A57A0"/>
    <w:rsid w:val="000A5B72"/>
    <w:rsid w:val="000A64D7"/>
    <w:rsid w:val="000A6918"/>
    <w:rsid w:val="000A6C6E"/>
    <w:rsid w:val="000A70EF"/>
    <w:rsid w:val="000A7AF8"/>
    <w:rsid w:val="000B0F68"/>
    <w:rsid w:val="000B1A70"/>
    <w:rsid w:val="000B1CC3"/>
    <w:rsid w:val="000B2D04"/>
    <w:rsid w:val="000B3055"/>
    <w:rsid w:val="000B3A61"/>
    <w:rsid w:val="000B4906"/>
    <w:rsid w:val="000B5DA5"/>
    <w:rsid w:val="000B5EC3"/>
    <w:rsid w:val="000B697C"/>
    <w:rsid w:val="000B7EFC"/>
    <w:rsid w:val="000C0BAC"/>
    <w:rsid w:val="000C0E7E"/>
    <w:rsid w:val="000C1A39"/>
    <w:rsid w:val="000C1B7A"/>
    <w:rsid w:val="000C1EC9"/>
    <w:rsid w:val="000C208C"/>
    <w:rsid w:val="000C2EEB"/>
    <w:rsid w:val="000C37AB"/>
    <w:rsid w:val="000C3B8A"/>
    <w:rsid w:val="000C3DF4"/>
    <w:rsid w:val="000C4884"/>
    <w:rsid w:val="000C49FC"/>
    <w:rsid w:val="000C4CD0"/>
    <w:rsid w:val="000C59EA"/>
    <w:rsid w:val="000C6145"/>
    <w:rsid w:val="000C61D4"/>
    <w:rsid w:val="000C6517"/>
    <w:rsid w:val="000C6C35"/>
    <w:rsid w:val="000C71C5"/>
    <w:rsid w:val="000C71DA"/>
    <w:rsid w:val="000C7CEF"/>
    <w:rsid w:val="000C7FDE"/>
    <w:rsid w:val="000D03CA"/>
    <w:rsid w:val="000D0B03"/>
    <w:rsid w:val="000D0E5B"/>
    <w:rsid w:val="000D0EC9"/>
    <w:rsid w:val="000D0EE5"/>
    <w:rsid w:val="000D2DD9"/>
    <w:rsid w:val="000D3063"/>
    <w:rsid w:val="000D38A5"/>
    <w:rsid w:val="000D397E"/>
    <w:rsid w:val="000D3EE3"/>
    <w:rsid w:val="000D443D"/>
    <w:rsid w:val="000D4904"/>
    <w:rsid w:val="000D6B4F"/>
    <w:rsid w:val="000D6F2D"/>
    <w:rsid w:val="000D709B"/>
    <w:rsid w:val="000D73C5"/>
    <w:rsid w:val="000E05FE"/>
    <w:rsid w:val="000E10A6"/>
    <w:rsid w:val="000E11C7"/>
    <w:rsid w:val="000E128A"/>
    <w:rsid w:val="000E1449"/>
    <w:rsid w:val="000E1760"/>
    <w:rsid w:val="000E1883"/>
    <w:rsid w:val="000E2FBC"/>
    <w:rsid w:val="000E372E"/>
    <w:rsid w:val="000E3C0E"/>
    <w:rsid w:val="000E444C"/>
    <w:rsid w:val="000E462F"/>
    <w:rsid w:val="000E4C2B"/>
    <w:rsid w:val="000E525D"/>
    <w:rsid w:val="000E5B8A"/>
    <w:rsid w:val="000E6FA2"/>
    <w:rsid w:val="000E788F"/>
    <w:rsid w:val="000E7D9E"/>
    <w:rsid w:val="000F067E"/>
    <w:rsid w:val="000F2021"/>
    <w:rsid w:val="000F2327"/>
    <w:rsid w:val="000F274C"/>
    <w:rsid w:val="000F31BA"/>
    <w:rsid w:val="000F35A7"/>
    <w:rsid w:val="000F58F9"/>
    <w:rsid w:val="000F62DB"/>
    <w:rsid w:val="000F68AA"/>
    <w:rsid w:val="000F69AD"/>
    <w:rsid w:val="000F6C2F"/>
    <w:rsid w:val="000F7345"/>
    <w:rsid w:val="000F78C9"/>
    <w:rsid w:val="001000D7"/>
    <w:rsid w:val="001002EA"/>
    <w:rsid w:val="00100455"/>
    <w:rsid w:val="00100AB0"/>
    <w:rsid w:val="00101176"/>
    <w:rsid w:val="00101755"/>
    <w:rsid w:val="00101A15"/>
    <w:rsid w:val="00101BD2"/>
    <w:rsid w:val="0010248A"/>
    <w:rsid w:val="0010264B"/>
    <w:rsid w:val="001041CD"/>
    <w:rsid w:val="00104BB1"/>
    <w:rsid w:val="00105C01"/>
    <w:rsid w:val="0010610A"/>
    <w:rsid w:val="001061D1"/>
    <w:rsid w:val="0010777A"/>
    <w:rsid w:val="001109B4"/>
    <w:rsid w:val="00110EE6"/>
    <w:rsid w:val="00110F22"/>
    <w:rsid w:val="00111CF8"/>
    <w:rsid w:val="0011430D"/>
    <w:rsid w:val="0011449D"/>
    <w:rsid w:val="00114EE5"/>
    <w:rsid w:val="0011506F"/>
    <w:rsid w:val="0011539C"/>
    <w:rsid w:val="001158E0"/>
    <w:rsid w:val="00115D73"/>
    <w:rsid w:val="00115F04"/>
    <w:rsid w:val="00115FE7"/>
    <w:rsid w:val="0011726D"/>
    <w:rsid w:val="00117596"/>
    <w:rsid w:val="00120F87"/>
    <w:rsid w:val="001215E5"/>
    <w:rsid w:val="0012195D"/>
    <w:rsid w:val="00121C5B"/>
    <w:rsid w:val="00122143"/>
    <w:rsid w:val="00122C03"/>
    <w:rsid w:val="00122FB8"/>
    <w:rsid w:val="00123BED"/>
    <w:rsid w:val="00124A4F"/>
    <w:rsid w:val="00125487"/>
    <w:rsid w:val="001259FB"/>
    <w:rsid w:val="0012609E"/>
    <w:rsid w:val="0013113A"/>
    <w:rsid w:val="00131328"/>
    <w:rsid w:val="0013135F"/>
    <w:rsid w:val="0013155D"/>
    <w:rsid w:val="0013194A"/>
    <w:rsid w:val="00131FBB"/>
    <w:rsid w:val="001322D7"/>
    <w:rsid w:val="00132719"/>
    <w:rsid w:val="001331F3"/>
    <w:rsid w:val="00133AFB"/>
    <w:rsid w:val="00133B96"/>
    <w:rsid w:val="00134371"/>
    <w:rsid w:val="001356C5"/>
    <w:rsid w:val="0013571B"/>
    <w:rsid w:val="00137DBE"/>
    <w:rsid w:val="00137EB2"/>
    <w:rsid w:val="001404D3"/>
    <w:rsid w:val="00140AA6"/>
    <w:rsid w:val="001412ED"/>
    <w:rsid w:val="001418AB"/>
    <w:rsid w:val="00141AF0"/>
    <w:rsid w:val="001428C4"/>
    <w:rsid w:val="00142CC1"/>
    <w:rsid w:val="001433F8"/>
    <w:rsid w:val="00143838"/>
    <w:rsid w:val="00143CC8"/>
    <w:rsid w:val="00144A8B"/>
    <w:rsid w:val="00144B97"/>
    <w:rsid w:val="001453AC"/>
    <w:rsid w:val="0014590C"/>
    <w:rsid w:val="001459A5"/>
    <w:rsid w:val="00146008"/>
    <w:rsid w:val="0014712D"/>
    <w:rsid w:val="00150CA4"/>
    <w:rsid w:val="001512E7"/>
    <w:rsid w:val="00151A3D"/>
    <w:rsid w:val="00152E1D"/>
    <w:rsid w:val="001534A1"/>
    <w:rsid w:val="00156679"/>
    <w:rsid w:val="00156EBE"/>
    <w:rsid w:val="00156F96"/>
    <w:rsid w:val="00157E35"/>
    <w:rsid w:val="00157E44"/>
    <w:rsid w:val="00161032"/>
    <w:rsid w:val="00161174"/>
    <w:rsid w:val="001619F9"/>
    <w:rsid w:val="00162499"/>
    <w:rsid w:val="00162E3E"/>
    <w:rsid w:val="00162FD1"/>
    <w:rsid w:val="00164721"/>
    <w:rsid w:val="00164916"/>
    <w:rsid w:val="0016518F"/>
    <w:rsid w:val="001653CB"/>
    <w:rsid w:val="00165814"/>
    <w:rsid w:val="00166217"/>
    <w:rsid w:val="001669F7"/>
    <w:rsid w:val="001700BB"/>
    <w:rsid w:val="001706A0"/>
    <w:rsid w:val="00171A01"/>
    <w:rsid w:val="00171BC1"/>
    <w:rsid w:val="00172400"/>
    <w:rsid w:val="00172769"/>
    <w:rsid w:val="0017326E"/>
    <w:rsid w:val="001739B5"/>
    <w:rsid w:val="00173EE8"/>
    <w:rsid w:val="001740FC"/>
    <w:rsid w:val="00174C4A"/>
    <w:rsid w:val="00175414"/>
    <w:rsid w:val="00175C21"/>
    <w:rsid w:val="00176AE4"/>
    <w:rsid w:val="00177291"/>
    <w:rsid w:val="001777A8"/>
    <w:rsid w:val="001779B0"/>
    <w:rsid w:val="00177A50"/>
    <w:rsid w:val="00177A81"/>
    <w:rsid w:val="00177D3E"/>
    <w:rsid w:val="001803C4"/>
    <w:rsid w:val="00180886"/>
    <w:rsid w:val="00180DC0"/>
    <w:rsid w:val="00181DC1"/>
    <w:rsid w:val="00182486"/>
    <w:rsid w:val="001824F3"/>
    <w:rsid w:val="00183761"/>
    <w:rsid w:val="00183826"/>
    <w:rsid w:val="00183FB8"/>
    <w:rsid w:val="00184E53"/>
    <w:rsid w:val="001863F1"/>
    <w:rsid w:val="001871EF"/>
    <w:rsid w:val="001872E6"/>
    <w:rsid w:val="0018761A"/>
    <w:rsid w:val="00187CF8"/>
    <w:rsid w:val="001901B3"/>
    <w:rsid w:val="001907E2"/>
    <w:rsid w:val="00191A8D"/>
    <w:rsid w:val="001922DC"/>
    <w:rsid w:val="001925E1"/>
    <w:rsid w:val="00194028"/>
    <w:rsid w:val="00194092"/>
    <w:rsid w:val="00194756"/>
    <w:rsid w:val="00194CE5"/>
    <w:rsid w:val="00195880"/>
    <w:rsid w:val="00195F80"/>
    <w:rsid w:val="001960D7"/>
    <w:rsid w:val="00196282"/>
    <w:rsid w:val="0019632B"/>
    <w:rsid w:val="001967DB"/>
    <w:rsid w:val="00196A7C"/>
    <w:rsid w:val="00196BE2"/>
    <w:rsid w:val="00196C58"/>
    <w:rsid w:val="00196ED3"/>
    <w:rsid w:val="0019764E"/>
    <w:rsid w:val="00197B92"/>
    <w:rsid w:val="00197D42"/>
    <w:rsid w:val="001A1794"/>
    <w:rsid w:val="001A1F72"/>
    <w:rsid w:val="001A2A30"/>
    <w:rsid w:val="001A3E44"/>
    <w:rsid w:val="001A3EE7"/>
    <w:rsid w:val="001A4014"/>
    <w:rsid w:val="001A59DF"/>
    <w:rsid w:val="001A5ECE"/>
    <w:rsid w:val="001A71CA"/>
    <w:rsid w:val="001A71F0"/>
    <w:rsid w:val="001A773B"/>
    <w:rsid w:val="001A78B8"/>
    <w:rsid w:val="001B039B"/>
    <w:rsid w:val="001B1DC2"/>
    <w:rsid w:val="001B27D5"/>
    <w:rsid w:val="001B29BC"/>
    <w:rsid w:val="001B2C2F"/>
    <w:rsid w:val="001B3A17"/>
    <w:rsid w:val="001B40FA"/>
    <w:rsid w:val="001B4523"/>
    <w:rsid w:val="001B4F63"/>
    <w:rsid w:val="001B50B4"/>
    <w:rsid w:val="001B55D1"/>
    <w:rsid w:val="001B5CA0"/>
    <w:rsid w:val="001B6BAF"/>
    <w:rsid w:val="001B6D6B"/>
    <w:rsid w:val="001B6EEF"/>
    <w:rsid w:val="001B701A"/>
    <w:rsid w:val="001C084B"/>
    <w:rsid w:val="001C0C8F"/>
    <w:rsid w:val="001C0D18"/>
    <w:rsid w:val="001C24F7"/>
    <w:rsid w:val="001C31DD"/>
    <w:rsid w:val="001C399A"/>
    <w:rsid w:val="001C4103"/>
    <w:rsid w:val="001C42E7"/>
    <w:rsid w:val="001C4F5A"/>
    <w:rsid w:val="001C505A"/>
    <w:rsid w:val="001C5117"/>
    <w:rsid w:val="001C5582"/>
    <w:rsid w:val="001C5683"/>
    <w:rsid w:val="001C6DE5"/>
    <w:rsid w:val="001C6F65"/>
    <w:rsid w:val="001C739A"/>
    <w:rsid w:val="001D0FF9"/>
    <w:rsid w:val="001D1348"/>
    <w:rsid w:val="001D1A56"/>
    <w:rsid w:val="001D20F8"/>
    <w:rsid w:val="001D3C7D"/>
    <w:rsid w:val="001D431E"/>
    <w:rsid w:val="001D4CB8"/>
    <w:rsid w:val="001D6FF6"/>
    <w:rsid w:val="001D737F"/>
    <w:rsid w:val="001E08BD"/>
    <w:rsid w:val="001E1038"/>
    <w:rsid w:val="001E2B58"/>
    <w:rsid w:val="001E420F"/>
    <w:rsid w:val="001E5566"/>
    <w:rsid w:val="001E5E3F"/>
    <w:rsid w:val="001E69E1"/>
    <w:rsid w:val="001E6DB6"/>
    <w:rsid w:val="001E7443"/>
    <w:rsid w:val="001E777B"/>
    <w:rsid w:val="001E77DB"/>
    <w:rsid w:val="001E7948"/>
    <w:rsid w:val="001F01DE"/>
    <w:rsid w:val="001F01EE"/>
    <w:rsid w:val="001F0B79"/>
    <w:rsid w:val="001F16ED"/>
    <w:rsid w:val="001F2050"/>
    <w:rsid w:val="001F2782"/>
    <w:rsid w:val="001F3C79"/>
    <w:rsid w:val="001F429A"/>
    <w:rsid w:val="001F6460"/>
    <w:rsid w:val="001F6A12"/>
    <w:rsid w:val="001F7120"/>
    <w:rsid w:val="001F768E"/>
    <w:rsid w:val="001F7CB4"/>
    <w:rsid w:val="00200633"/>
    <w:rsid w:val="00200FA3"/>
    <w:rsid w:val="00201164"/>
    <w:rsid w:val="00201892"/>
    <w:rsid w:val="00201F9F"/>
    <w:rsid w:val="002021B8"/>
    <w:rsid w:val="0020231D"/>
    <w:rsid w:val="00202D16"/>
    <w:rsid w:val="0020395E"/>
    <w:rsid w:val="00203D3F"/>
    <w:rsid w:val="00204F55"/>
    <w:rsid w:val="00205856"/>
    <w:rsid w:val="00205D09"/>
    <w:rsid w:val="00206912"/>
    <w:rsid w:val="002074F2"/>
    <w:rsid w:val="002076E5"/>
    <w:rsid w:val="00207CC2"/>
    <w:rsid w:val="00207DB4"/>
    <w:rsid w:val="00210AA8"/>
    <w:rsid w:val="00210B2C"/>
    <w:rsid w:val="0021106D"/>
    <w:rsid w:val="00211A65"/>
    <w:rsid w:val="00213145"/>
    <w:rsid w:val="0021387D"/>
    <w:rsid w:val="00214B15"/>
    <w:rsid w:val="0021514B"/>
    <w:rsid w:val="0021519E"/>
    <w:rsid w:val="00215BD4"/>
    <w:rsid w:val="00215E77"/>
    <w:rsid w:val="00216EC6"/>
    <w:rsid w:val="00216ED2"/>
    <w:rsid w:val="0021799B"/>
    <w:rsid w:val="00217AD7"/>
    <w:rsid w:val="00217F57"/>
    <w:rsid w:val="00220E98"/>
    <w:rsid w:val="00221469"/>
    <w:rsid w:val="0022258A"/>
    <w:rsid w:val="002225C6"/>
    <w:rsid w:val="0022303F"/>
    <w:rsid w:val="00223C02"/>
    <w:rsid w:val="00224576"/>
    <w:rsid w:val="0022563D"/>
    <w:rsid w:val="00225AB1"/>
    <w:rsid w:val="00226FA1"/>
    <w:rsid w:val="00227774"/>
    <w:rsid w:val="002278AA"/>
    <w:rsid w:val="0023122B"/>
    <w:rsid w:val="00231C1B"/>
    <w:rsid w:val="0023207C"/>
    <w:rsid w:val="00232304"/>
    <w:rsid w:val="00232CBE"/>
    <w:rsid w:val="002347E2"/>
    <w:rsid w:val="00234EB2"/>
    <w:rsid w:val="002350A3"/>
    <w:rsid w:val="0023526A"/>
    <w:rsid w:val="002359D5"/>
    <w:rsid w:val="002360CA"/>
    <w:rsid w:val="00236F2A"/>
    <w:rsid w:val="002374F7"/>
    <w:rsid w:val="0023759F"/>
    <w:rsid w:val="00237DBD"/>
    <w:rsid w:val="00240248"/>
    <w:rsid w:val="0024084A"/>
    <w:rsid w:val="00241AB8"/>
    <w:rsid w:val="00242854"/>
    <w:rsid w:val="002434E5"/>
    <w:rsid w:val="00243E51"/>
    <w:rsid w:val="00244622"/>
    <w:rsid w:val="002446B2"/>
    <w:rsid w:val="00244971"/>
    <w:rsid w:val="00246AC9"/>
    <w:rsid w:val="00246BB6"/>
    <w:rsid w:val="00247132"/>
    <w:rsid w:val="00250992"/>
    <w:rsid w:val="00250A6F"/>
    <w:rsid w:val="00251E6E"/>
    <w:rsid w:val="0025373B"/>
    <w:rsid w:val="0025405F"/>
    <w:rsid w:val="00254670"/>
    <w:rsid w:val="0025472B"/>
    <w:rsid w:val="00254865"/>
    <w:rsid w:val="00254BD6"/>
    <w:rsid w:val="00255505"/>
    <w:rsid w:val="0025576D"/>
    <w:rsid w:val="00255C32"/>
    <w:rsid w:val="00255CAC"/>
    <w:rsid w:val="002565FE"/>
    <w:rsid w:val="0025685C"/>
    <w:rsid w:val="00260771"/>
    <w:rsid w:val="00260C7B"/>
    <w:rsid w:val="002613AE"/>
    <w:rsid w:val="00261E64"/>
    <w:rsid w:val="00264180"/>
    <w:rsid w:val="002650B0"/>
    <w:rsid w:val="00265925"/>
    <w:rsid w:val="002663A5"/>
    <w:rsid w:val="0026691D"/>
    <w:rsid w:val="00266BED"/>
    <w:rsid w:val="00267ADE"/>
    <w:rsid w:val="0027116E"/>
    <w:rsid w:val="002714D5"/>
    <w:rsid w:val="002726BE"/>
    <w:rsid w:val="00272D17"/>
    <w:rsid w:val="00272FBE"/>
    <w:rsid w:val="0027341D"/>
    <w:rsid w:val="0027345D"/>
    <w:rsid w:val="00273C76"/>
    <w:rsid w:val="0027742D"/>
    <w:rsid w:val="002774F5"/>
    <w:rsid w:val="002777C0"/>
    <w:rsid w:val="00280E22"/>
    <w:rsid w:val="002812ED"/>
    <w:rsid w:val="00281650"/>
    <w:rsid w:val="00282138"/>
    <w:rsid w:val="002839BA"/>
    <w:rsid w:val="002839D1"/>
    <w:rsid w:val="00283BD7"/>
    <w:rsid w:val="0028470E"/>
    <w:rsid w:val="002856E3"/>
    <w:rsid w:val="00285A74"/>
    <w:rsid w:val="0028630E"/>
    <w:rsid w:val="00287660"/>
    <w:rsid w:val="00287C4F"/>
    <w:rsid w:val="00290097"/>
    <w:rsid w:val="00290362"/>
    <w:rsid w:val="00290D12"/>
    <w:rsid w:val="0029144E"/>
    <w:rsid w:val="00292290"/>
    <w:rsid w:val="00293B2E"/>
    <w:rsid w:val="002942E0"/>
    <w:rsid w:val="00295DD1"/>
    <w:rsid w:val="00296AB1"/>
    <w:rsid w:val="00297F97"/>
    <w:rsid w:val="002A1313"/>
    <w:rsid w:val="002A1B21"/>
    <w:rsid w:val="002A1CFD"/>
    <w:rsid w:val="002A1E11"/>
    <w:rsid w:val="002A3275"/>
    <w:rsid w:val="002A3814"/>
    <w:rsid w:val="002A3954"/>
    <w:rsid w:val="002A6B97"/>
    <w:rsid w:val="002A758D"/>
    <w:rsid w:val="002A77C2"/>
    <w:rsid w:val="002A7D70"/>
    <w:rsid w:val="002B04C9"/>
    <w:rsid w:val="002B1D84"/>
    <w:rsid w:val="002B2213"/>
    <w:rsid w:val="002B2281"/>
    <w:rsid w:val="002B318E"/>
    <w:rsid w:val="002B49C7"/>
    <w:rsid w:val="002B52B1"/>
    <w:rsid w:val="002B5AF8"/>
    <w:rsid w:val="002B632C"/>
    <w:rsid w:val="002B7A6F"/>
    <w:rsid w:val="002C01A4"/>
    <w:rsid w:val="002C03A0"/>
    <w:rsid w:val="002C15F4"/>
    <w:rsid w:val="002C183C"/>
    <w:rsid w:val="002C19B2"/>
    <w:rsid w:val="002C1F75"/>
    <w:rsid w:val="002C362C"/>
    <w:rsid w:val="002C367D"/>
    <w:rsid w:val="002C3C1C"/>
    <w:rsid w:val="002C5985"/>
    <w:rsid w:val="002C5A4C"/>
    <w:rsid w:val="002C68CE"/>
    <w:rsid w:val="002C6F92"/>
    <w:rsid w:val="002D044E"/>
    <w:rsid w:val="002D111D"/>
    <w:rsid w:val="002D35AE"/>
    <w:rsid w:val="002D3A3C"/>
    <w:rsid w:val="002D3B13"/>
    <w:rsid w:val="002D3DA7"/>
    <w:rsid w:val="002D3EAC"/>
    <w:rsid w:val="002D63F5"/>
    <w:rsid w:val="002D682D"/>
    <w:rsid w:val="002D6A4C"/>
    <w:rsid w:val="002D6C89"/>
    <w:rsid w:val="002D704B"/>
    <w:rsid w:val="002D77AB"/>
    <w:rsid w:val="002E0841"/>
    <w:rsid w:val="002E39FA"/>
    <w:rsid w:val="002E3E6B"/>
    <w:rsid w:val="002E45BA"/>
    <w:rsid w:val="002E48D0"/>
    <w:rsid w:val="002E494C"/>
    <w:rsid w:val="002E4964"/>
    <w:rsid w:val="002E4DBE"/>
    <w:rsid w:val="002E516E"/>
    <w:rsid w:val="002E5553"/>
    <w:rsid w:val="002E5613"/>
    <w:rsid w:val="002E6B9B"/>
    <w:rsid w:val="002E6B9C"/>
    <w:rsid w:val="002E6E38"/>
    <w:rsid w:val="002E79F8"/>
    <w:rsid w:val="002F09E3"/>
    <w:rsid w:val="002F11CD"/>
    <w:rsid w:val="002F2AF5"/>
    <w:rsid w:val="002F336A"/>
    <w:rsid w:val="002F5914"/>
    <w:rsid w:val="002F6AE9"/>
    <w:rsid w:val="002F72C1"/>
    <w:rsid w:val="002F7565"/>
    <w:rsid w:val="002F76C9"/>
    <w:rsid w:val="002F78E1"/>
    <w:rsid w:val="00300371"/>
    <w:rsid w:val="00300888"/>
    <w:rsid w:val="00300EC3"/>
    <w:rsid w:val="003012D1"/>
    <w:rsid w:val="003020E5"/>
    <w:rsid w:val="003034A6"/>
    <w:rsid w:val="00303BFD"/>
    <w:rsid w:val="003044DC"/>
    <w:rsid w:val="00305128"/>
    <w:rsid w:val="00306C45"/>
    <w:rsid w:val="00307398"/>
    <w:rsid w:val="003112CB"/>
    <w:rsid w:val="003112F7"/>
    <w:rsid w:val="00311E03"/>
    <w:rsid w:val="00312916"/>
    <w:rsid w:val="00312C24"/>
    <w:rsid w:val="00312DF2"/>
    <w:rsid w:val="00312EFB"/>
    <w:rsid w:val="0031344E"/>
    <w:rsid w:val="003137CA"/>
    <w:rsid w:val="00314CB4"/>
    <w:rsid w:val="003152D1"/>
    <w:rsid w:val="0031604B"/>
    <w:rsid w:val="0031645A"/>
    <w:rsid w:val="00316A5E"/>
    <w:rsid w:val="00317E0F"/>
    <w:rsid w:val="003202F5"/>
    <w:rsid w:val="0032078F"/>
    <w:rsid w:val="00321D3D"/>
    <w:rsid w:val="003226AD"/>
    <w:rsid w:val="0032278E"/>
    <w:rsid w:val="003228F6"/>
    <w:rsid w:val="003229AC"/>
    <w:rsid w:val="00324538"/>
    <w:rsid w:val="00325376"/>
    <w:rsid w:val="00325478"/>
    <w:rsid w:val="00325A45"/>
    <w:rsid w:val="00326976"/>
    <w:rsid w:val="00326AD0"/>
    <w:rsid w:val="00326B5A"/>
    <w:rsid w:val="0032783C"/>
    <w:rsid w:val="00330433"/>
    <w:rsid w:val="003304AD"/>
    <w:rsid w:val="0033079C"/>
    <w:rsid w:val="00330E39"/>
    <w:rsid w:val="00330EDC"/>
    <w:rsid w:val="00331431"/>
    <w:rsid w:val="003316B8"/>
    <w:rsid w:val="0033215D"/>
    <w:rsid w:val="0033549C"/>
    <w:rsid w:val="00336366"/>
    <w:rsid w:val="00336EF6"/>
    <w:rsid w:val="003372EA"/>
    <w:rsid w:val="0033754D"/>
    <w:rsid w:val="003401BA"/>
    <w:rsid w:val="003405A2"/>
    <w:rsid w:val="00340DFB"/>
    <w:rsid w:val="003425EB"/>
    <w:rsid w:val="003428FB"/>
    <w:rsid w:val="00342D61"/>
    <w:rsid w:val="003431CD"/>
    <w:rsid w:val="003436A2"/>
    <w:rsid w:val="00343F81"/>
    <w:rsid w:val="00344817"/>
    <w:rsid w:val="003469EA"/>
    <w:rsid w:val="003478D7"/>
    <w:rsid w:val="00352536"/>
    <w:rsid w:val="003525E7"/>
    <w:rsid w:val="00352CBB"/>
    <w:rsid w:val="00352E42"/>
    <w:rsid w:val="0035394D"/>
    <w:rsid w:val="00353E3A"/>
    <w:rsid w:val="00354F8A"/>
    <w:rsid w:val="00356DE2"/>
    <w:rsid w:val="00356E4F"/>
    <w:rsid w:val="00356E72"/>
    <w:rsid w:val="00357170"/>
    <w:rsid w:val="00357453"/>
    <w:rsid w:val="00357A3C"/>
    <w:rsid w:val="00357A70"/>
    <w:rsid w:val="003602EA"/>
    <w:rsid w:val="003616A9"/>
    <w:rsid w:val="003619C5"/>
    <w:rsid w:val="003629CD"/>
    <w:rsid w:val="00363182"/>
    <w:rsid w:val="00364453"/>
    <w:rsid w:val="003663A2"/>
    <w:rsid w:val="0036643E"/>
    <w:rsid w:val="00366785"/>
    <w:rsid w:val="00366BE5"/>
    <w:rsid w:val="00367120"/>
    <w:rsid w:val="00367472"/>
    <w:rsid w:val="00367C11"/>
    <w:rsid w:val="003701E8"/>
    <w:rsid w:val="003707AC"/>
    <w:rsid w:val="00370D1D"/>
    <w:rsid w:val="00371105"/>
    <w:rsid w:val="00371717"/>
    <w:rsid w:val="00371B84"/>
    <w:rsid w:val="00371CE2"/>
    <w:rsid w:val="003726DB"/>
    <w:rsid w:val="00373CCD"/>
    <w:rsid w:val="00374369"/>
    <w:rsid w:val="00374B84"/>
    <w:rsid w:val="0037563A"/>
    <w:rsid w:val="0037592A"/>
    <w:rsid w:val="00375AAE"/>
    <w:rsid w:val="0037677E"/>
    <w:rsid w:val="00376C0F"/>
    <w:rsid w:val="00376FE5"/>
    <w:rsid w:val="00377043"/>
    <w:rsid w:val="003777D0"/>
    <w:rsid w:val="0038029D"/>
    <w:rsid w:val="0038037F"/>
    <w:rsid w:val="00380E35"/>
    <w:rsid w:val="0038101B"/>
    <w:rsid w:val="00382B89"/>
    <w:rsid w:val="003831F5"/>
    <w:rsid w:val="00383654"/>
    <w:rsid w:val="00383756"/>
    <w:rsid w:val="00384520"/>
    <w:rsid w:val="0038520F"/>
    <w:rsid w:val="00385906"/>
    <w:rsid w:val="00385C70"/>
    <w:rsid w:val="00386274"/>
    <w:rsid w:val="00387818"/>
    <w:rsid w:val="00387F4F"/>
    <w:rsid w:val="00390A14"/>
    <w:rsid w:val="00390A82"/>
    <w:rsid w:val="003923B1"/>
    <w:rsid w:val="00392709"/>
    <w:rsid w:val="003931ED"/>
    <w:rsid w:val="003947D7"/>
    <w:rsid w:val="00394C83"/>
    <w:rsid w:val="00394EFA"/>
    <w:rsid w:val="00396C56"/>
    <w:rsid w:val="00396E29"/>
    <w:rsid w:val="0039778D"/>
    <w:rsid w:val="00397859"/>
    <w:rsid w:val="00397D86"/>
    <w:rsid w:val="00397D9E"/>
    <w:rsid w:val="003A1B28"/>
    <w:rsid w:val="003A1C5C"/>
    <w:rsid w:val="003A1FCA"/>
    <w:rsid w:val="003A2626"/>
    <w:rsid w:val="003A2EB5"/>
    <w:rsid w:val="003A350D"/>
    <w:rsid w:val="003A3971"/>
    <w:rsid w:val="003A3B87"/>
    <w:rsid w:val="003A619D"/>
    <w:rsid w:val="003A620A"/>
    <w:rsid w:val="003A625D"/>
    <w:rsid w:val="003A6754"/>
    <w:rsid w:val="003A6E36"/>
    <w:rsid w:val="003A72B5"/>
    <w:rsid w:val="003B0E57"/>
    <w:rsid w:val="003B18E9"/>
    <w:rsid w:val="003B235A"/>
    <w:rsid w:val="003B23D1"/>
    <w:rsid w:val="003B27F7"/>
    <w:rsid w:val="003B3793"/>
    <w:rsid w:val="003B3826"/>
    <w:rsid w:val="003B534D"/>
    <w:rsid w:val="003B5529"/>
    <w:rsid w:val="003B5926"/>
    <w:rsid w:val="003B59A6"/>
    <w:rsid w:val="003B6112"/>
    <w:rsid w:val="003B7487"/>
    <w:rsid w:val="003B758E"/>
    <w:rsid w:val="003C024C"/>
    <w:rsid w:val="003C030B"/>
    <w:rsid w:val="003C0DA9"/>
    <w:rsid w:val="003C14C1"/>
    <w:rsid w:val="003C16DB"/>
    <w:rsid w:val="003C1BBD"/>
    <w:rsid w:val="003C239F"/>
    <w:rsid w:val="003C2854"/>
    <w:rsid w:val="003C2F6E"/>
    <w:rsid w:val="003C3579"/>
    <w:rsid w:val="003C384C"/>
    <w:rsid w:val="003C43A3"/>
    <w:rsid w:val="003C468F"/>
    <w:rsid w:val="003C4957"/>
    <w:rsid w:val="003C592C"/>
    <w:rsid w:val="003C5A8E"/>
    <w:rsid w:val="003C7B2E"/>
    <w:rsid w:val="003C7C51"/>
    <w:rsid w:val="003C7CF0"/>
    <w:rsid w:val="003D011E"/>
    <w:rsid w:val="003D0B95"/>
    <w:rsid w:val="003D15B3"/>
    <w:rsid w:val="003D29F4"/>
    <w:rsid w:val="003D34A9"/>
    <w:rsid w:val="003D37B8"/>
    <w:rsid w:val="003D4CC9"/>
    <w:rsid w:val="003D5F4A"/>
    <w:rsid w:val="003D60BE"/>
    <w:rsid w:val="003D693D"/>
    <w:rsid w:val="003D7BFC"/>
    <w:rsid w:val="003E02E6"/>
    <w:rsid w:val="003E2696"/>
    <w:rsid w:val="003E3863"/>
    <w:rsid w:val="003E4777"/>
    <w:rsid w:val="003E5A77"/>
    <w:rsid w:val="003E711D"/>
    <w:rsid w:val="003E73AC"/>
    <w:rsid w:val="003E78C4"/>
    <w:rsid w:val="003E7AB2"/>
    <w:rsid w:val="003F0FD8"/>
    <w:rsid w:val="003F1207"/>
    <w:rsid w:val="003F1F9F"/>
    <w:rsid w:val="003F2D2A"/>
    <w:rsid w:val="003F333B"/>
    <w:rsid w:val="003F3668"/>
    <w:rsid w:val="003F3AFA"/>
    <w:rsid w:val="003F46BC"/>
    <w:rsid w:val="003F4D80"/>
    <w:rsid w:val="003F54AF"/>
    <w:rsid w:val="003F5865"/>
    <w:rsid w:val="003F633A"/>
    <w:rsid w:val="003F650E"/>
    <w:rsid w:val="003F75B4"/>
    <w:rsid w:val="003F7D19"/>
    <w:rsid w:val="0040071F"/>
    <w:rsid w:val="004009FB"/>
    <w:rsid w:val="00400D9C"/>
    <w:rsid w:val="00400F49"/>
    <w:rsid w:val="0040104F"/>
    <w:rsid w:val="00401322"/>
    <w:rsid w:val="00401391"/>
    <w:rsid w:val="004016B8"/>
    <w:rsid w:val="0040181B"/>
    <w:rsid w:val="004022FB"/>
    <w:rsid w:val="0040280A"/>
    <w:rsid w:val="00402A92"/>
    <w:rsid w:val="00402B0D"/>
    <w:rsid w:val="004036A7"/>
    <w:rsid w:val="0040484C"/>
    <w:rsid w:val="00404DC3"/>
    <w:rsid w:val="00405396"/>
    <w:rsid w:val="00405B04"/>
    <w:rsid w:val="00406C5C"/>
    <w:rsid w:val="00406CE8"/>
    <w:rsid w:val="004071D5"/>
    <w:rsid w:val="004078E6"/>
    <w:rsid w:val="00407DAB"/>
    <w:rsid w:val="00410AEB"/>
    <w:rsid w:val="004119DB"/>
    <w:rsid w:val="00411AFA"/>
    <w:rsid w:val="0041279B"/>
    <w:rsid w:val="00414BD0"/>
    <w:rsid w:val="004155AA"/>
    <w:rsid w:val="004159D6"/>
    <w:rsid w:val="00415C2A"/>
    <w:rsid w:val="00416468"/>
    <w:rsid w:val="00416869"/>
    <w:rsid w:val="00417718"/>
    <w:rsid w:val="00417B38"/>
    <w:rsid w:val="00417F2E"/>
    <w:rsid w:val="0042062F"/>
    <w:rsid w:val="00421AFA"/>
    <w:rsid w:val="004221FD"/>
    <w:rsid w:val="00423F28"/>
    <w:rsid w:val="004244B8"/>
    <w:rsid w:val="00424860"/>
    <w:rsid w:val="00424EC1"/>
    <w:rsid w:val="0042560F"/>
    <w:rsid w:val="004258D4"/>
    <w:rsid w:val="00425BD1"/>
    <w:rsid w:val="00425ECC"/>
    <w:rsid w:val="004264C5"/>
    <w:rsid w:val="0042679D"/>
    <w:rsid w:val="00426865"/>
    <w:rsid w:val="00426EA9"/>
    <w:rsid w:val="0042788F"/>
    <w:rsid w:val="0043009C"/>
    <w:rsid w:val="00430C16"/>
    <w:rsid w:val="00430EE2"/>
    <w:rsid w:val="0043284E"/>
    <w:rsid w:val="0043308F"/>
    <w:rsid w:val="004338F4"/>
    <w:rsid w:val="00433E4D"/>
    <w:rsid w:val="00433EA5"/>
    <w:rsid w:val="00434431"/>
    <w:rsid w:val="004356E6"/>
    <w:rsid w:val="00435AD7"/>
    <w:rsid w:val="00436325"/>
    <w:rsid w:val="00436778"/>
    <w:rsid w:val="004369FE"/>
    <w:rsid w:val="00436B15"/>
    <w:rsid w:val="00436D72"/>
    <w:rsid w:val="0043775A"/>
    <w:rsid w:val="00437B36"/>
    <w:rsid w:val="004405CE"/>
    <w:rsid w:val="004412B9"/>
    <w:rsid w:val="00441671"/>
    <w:rsid w:val="00441BF0"/>
    <w:rsid w:val="00443D55"/>
    <w:rsid w:val="00444496"/>
    <w:rsid w:val="004463D1"/>
    <w:rsid w:val="00447145"/>
    <w:rsid w:val="004500A4"/>
    <w:rsid w:val="00450C2F"/>
    <w:rsid w:val="00451492"/>
    <w:rsid w:val="00451599"/>
    <w:rsid w:val="00452062"/>
    <w:rsid w:val="00452175"/>
    <w:rsid w:val="00452AAB"/>
    <w:rsid w:val="00452DA8"/>
    <w:rsid w:val="00452E27"/>
    <w:rsid w:val="00453258"/>
    <w:rsid w:val="00453A72"/>
    <w:rsid w:val="0045434A"/>
    <w:rsid w:val="00454E1D"/>
    <w:rsid w:val="00454E80"/>
    <w:rsid w:val="004551EF"/>
    <w:rsid w:val="0045619E"/>
    <w:rsid w:val="00456386"/>
    <w:rsid w:val="00457A3F"/>
    <w:rsid w:val="00457C7F"/>
    <w:rsid w:val="004611B7"/>
    <w:rsid w:val="0046242F"/>
    <w:rsid w:val="00462C07"/>
    <w:rsid w:val="00464A16"/>
    <w:rsid w:val="004662ED"/>
    <w:rsid w:val="00467050"/>
    <w:rsid w:val="00467448"/>
    <w:rsid w:val="00467487"/>
    <w:rsid w:val="00467741"/>
    <w:rsid w:val="00467E47"/>
    <w:rsid w:val="0047063E"/>
    <w:rsid w:val="0047084E"/>
    <w:rsid w:val="00471BFA"/>
    <w:rsid w:val="00471D7B"/>
    <w:rsid w:val="00471F0B"/>
    <w:rsid w:val="00472B63"/>
    <w:rsid w:val="00473055"/>
    <w:rsid w:val="00473656"/>
    <w:rsid w:val="00475590"/>
    <w:rsid w:val="004764EB"/>
    <w:rsid w:val="004775EE"/>
    <w:rsid w:val="00477B1D"/>
    <w:rsid w:val="00477B5C"/>
    <w:rsid w:val="00477BE6"/>
    <w:rsid w:val="00480F03"/>
    <w:rsid w:val="00481960"/>
    <w:rsid w:val="00482E69"/>
    <w:rsid w:val="00483601"/>
    <w:rsid w:val="00483F1A"/>
    <w:rsid w:val="0048416F"/>
    <w:rsid w:val="00484B96"/>
    <w:rsid w:val="004856AA"/>
    <w:rsid w:val="00485AE6"/>
    <w:rsid w:val="004866BC"/>
    <w:rsid w:val="004877C5"/>
    <w:rsid w:val="00487C9F"/>
    <w:rsid w:val="00487DEC"/>
    <w:rsid w:val="00491354"/>
    <w:rsid w:val="00491C85"/>
    <w:rsid w:val="0049294F"/>
    <w:rsid w:val="0049301F"/>
    <w:rsid w:val="00494C04"/>
    <w:rsid w:val="0049504F"/>
    <w:rsid w:val="00495CAD"/>
    <w:rsid w:val="0049625E"/>
    <w:rsid w:val="00496A81"/>
    <w:rsid w:val="00497114"/>
    <w:rsid w:val="004A13D0"/>
    <w:rsid w:val="004A3D60"/>
    <w:rsid w:val="004A41E4"/>
    <w:rsid w:val="004A448B"/>
    <w:rsid w:val="004A470D"/>
    <w:rsid w:val="004A4EC2"/>
    <w:rsid w:val="004A4F58"/>
    <w:rsid w:val="004A4FB2"/>
    <w:rsid w:val="004A4FED"/>
    <w:rsid w:val="004A531E"/>
    <w:rsid w:val="004A6117"/>
    <w:rsid w:val="004A76B9"/>
    <w:rsid w:val="004B01BF"/>
    <w:rsid w:val="004B080F"/>
    <w:rsid w:val="004B0936"/>
    <w:rsid w:val="004B16F3"/>
    <w:rsid w:val="004B23DC"/>
    <w:rsid w:val="004B2611"/>
    <w:rsid w:val="004B3618"/>
    <w:rsid w:val="004B5255"/>
    <w:rsid w:val="004B699D"/>
    <w:rsid w:val="004B6FBD"/>
    <w:rsid w:val="004B72FE"/>
    <w:rsid w:val="004B751F"/>
    <w:rsid w:val="004B7A23"/>
    <w:rsid w:val="004B7B04"/>
    <w:rsid w:val="004C0920"/>
    <w:rsid w:val="004C13AF"/>
    <w:rsid w:val="004C13F8"/>
    <w:rsid w:val="004C1416"/>
    <w:rsid w:val="004C31F0"/>
    <w:rsid w:val="004C4D00"/>
    <w:rsid w:val="004C5047"/>
    <w:rsid w:val="004C521D"/>
    <w:rsid w:val="004C6126"/>
    <w:rsid w:val="004C67D5"/>
    <w:rsid w:val="004C6A16"/>
    <w:rsid w:val="004C6D7F"/>
    <w:rsid w:val="004C7004"/>
    <w:rsid w:val="004C7FE2"/>
    <w:rsid w:val="004D137C"/>
    <w:rsid w:val="004D15F6"/>
    <w:rsid w:val="004D2E6C"/>
    <w:rsid w:val="004D3D16"/>
    <w:rsid w:val="004D4B9A"/>
    <w:rsid w:val="004D613E"/>
    <w:rsid w:val="004D7E4D"/>
    <w:rsid w:val="004E0136"/>
    <w:rsid w:val="004E0146"/>
    <w:rsid w:val="004E14D1"/>
    <w:rsid w:val="004E167B"/>
    <w:rsid w:val="004E282A"/>
    <w:rsid w:val="004E2837"/>
    <w:rsid w:val="004E2C31"/>
    <w:rsid w:val="004E30CA"/>
    <w:rsid w:val="004E3A45"/>
    <w:rsid w:val="004E44C4"/>
    <w:rsid w:val="004E4B36"/>
    <w:rsid w:val="004E5473"/>
    <w:rsid w:val="004E75EB"/>
    <w:rsid w:val="004E7C05"/>
    <w:rsid w:val="004F26FF"/>
    <w:rsid w:val="004F2BE9"/>
    <w:rsid w:val="004F3154"/>
    <w:rsid w:val="004F3C7E"/>
    <w:rsid w:val="004F65B7"/>
    <w:rsid w:val="00500D75"/>
    <w:rsid w:val="00501445"/>
    <w:rsid w:val="00501ADA"/>
    <w:rsid w:val="00501C10"/>
    <w:rsid w:val="00502A56"/>
    <w:rsid w:val="0050302A"/>
    <w:rsid w:val="00503CB6"/>
    <w:rsid w:val="005052A2"/>
    <w:rsid w:val="00505560"/>
    <w:rsid w:val="005074D9"/>
    <w:rsid w:val="00507666"/>
    <w:rsid w:val="00510707"/>
    <w:rsid w:val="00510FCE"/>
    <w:rsid w:val="00511171"/>
    <w:rsid w:val="005116C6"/>
    <w:rsid w:val="00511EF2"/>
    <w:rsid w:val="00512889"/>
    <w:rsid w:val="00513118"/>
    <w:rsid w:val="00513250"/>
    <w:rsid w:val="00513439"/>
    <w:rsid w:val="0051375E"/>
    <w:rsid w:val="00514E20"/>
    <w:rsid w:val="0051500C"/>
    <w:rsid w:val="0051504D"/>
    <w:rsid w:val="00515722"/>
    <w:rsid w:val="0051629F"/>
    <w:rsid w:val="00520273"/>
    <w:rsid w:val="00520868"/>
    <w:rsid w:val="005212A9"/>
    <w:rsid w:val="0052215F"/>
    <w:rsid w:val="00522878"/>
    <w:rsid w:val="00523546"/>
    <w:rsid w:val="00524696"/>
    <w:rsid w:val="00524E82"/>
    <w:rsid w:val="00524F1B"/>
    <w:rsid w:val="00524FE1"/>
    <w:rsid w:val="00525867"/>
    <w:rsid w:val="00525C6E"/>
    <w:rsid w:val="005276AD"/>
    <w:rsid w:val="005278AA"/>
    <w:rsid w:val="00530992"/>
    <w:rsid w:val="00530A4F"/>
    <w:rsid w:val="00533666"/>
    <w:rsid w:val="0053488C"/>
    <w:rsid w:val="00535A0D"/>
    <w:rsid w:val="005365B0"/>
    <w:rsid w:val="00536845"/>
    <w:rsid w:val="00536D1B"/>
    <w:rsid w:val="00537FB3"/>
    <w:rsid w:val="00537FE4"/>
    <w:rsid w:val="00540568"/>
    <w:rsid w:val="00540646"/>
    <w:rsid w:val="00540B2F"/>
    <w:rsid w:val="00540E88"/>
    <w:rsid w:val="00540F16"/>
    <w:rsid w:val="00541608"/>
    <w:rsid w:val="005420AB"/>
    <w:rsid w:val="00542E4C"/>
    <w:rsid w:val="0054365C"/>
    <w:rsid w:val="005440B5"/>
    <w:rsid w:val="00544701"/>
    <w:rsid w:val="00544730"/>
    <w:rsid w:val="00544DC9"/>
    <w:rsid w:val="00545896"/>
    <w:rsid w:val="00545A4C"/>
    <w:rsid w:val="00545BEF"/>
    <w:rsid w:val="00546452"/>
    <w:rsid w:val="00546C04"/>
    <w:rsid w:val="00547BD3"/>
    <w:rsid w:val="005501A7"/>
    <w:rsid w:val="00550D14"/>
    <w:rsid w:val="00550D90"/>
    <w:rsid w:val="00551B1F"/>
    <w:rsid w:val="00551E87"/>
    <w:rsid w:val="005548ED"/>
    <w:rsid w:val="00554FBB"/>
    <w:rsid w:val="0055534C"/>
    <w:rsid w:val="0055567A"/>
    <w:rsid w:val="00556E9D"/>
    <w:rsid w:val="00557509"/>
    <w:rsid w:val="00557956"/>
    <w:rsid w:val="00557DB9"/>
    <w:rsid w:val="00560E91"/>
    <w:rsid w:val="005610AA"/>
    <w:rsid w:val="0056131E"/>
    <w:rsid w:val="00562FB9"/>
    <w:rsid w:val="005632F2"/>
    <w:rsid w:val="00563B4E"/>
    <w:rsid w:val="00565B45"/>
    <w:rsid w:val="00565BF0"/>
    <w:rsid w:val="005669E2"/>
    <w:rsid w:val="00566F35"/>
    <w:rsid w:val="0057008A"/>
    <w:rsid w:val="00570642"/>
    <w:rsid w:val="005707BC"/>
    <w:rsid w:val="00570BA8"/>
    <w:rsid w:val="00570C97"/>
    <w:rsid w:val="005718D0"/>
    <w:rsid w:val="0057233D"/>
    <w:rsid w:val="00572824"/>
    <w:rsid w:val="00574226"/>
    <w:rsid w:val="00574571"/>
    <w:rsid w:val="00574B3E"/>
    <w:rsid w:val="005753C5"/>
    <w:rsid w:val="00575911"/>
    <w:rsid w:val="00575EED"/>
    <w:rsid w:val="00576797"/>
    <w:rsid w:val="00577A98"/>
    <w:rsid w:val="0058022B"/>
    <w:rsid w:val="005802C9"/>
    <w:rsid w:val="00580FB0"/>
    <w:rsid w:val="00582500"/>
    <w:rsid w:val="00584740"/>
    <w:rsid w:val="005848C9"/>
    <w:rsid w:val="005850C0"/>
    <w:rsid w:val="00586070"/>
    <w:rsid w:val="00586D82"/>
    <w:rsid w:val="00590233"/>
    <w:rsid w:val="005909B3"/>
    <w:rsid w:val="00590C33"/>
    <w:rsid w:val="005918BC"/>
    <w:rsid w:val="005928A5"/>
    <w:rsid w:val="00592C5E"/>
    <w:rsid w:val="00593832"/>
    <w:rsid w:val="005941B8"/>
    <w:rsid w:val="00594F76"/>
    <w:rsid w:val="005965CA"/>
    <w:rsid w:val="005A0FFD"/>
    <w:rsid w:val="005A1336"/>
    <w:rsid w:val="005A176A"/>
    <w:rsid w:val="005A1E2C"/>
    <w:rsid w:val="005A33BA"/>
    <w:rsid w:val="005A3652"/>
    <w:rsid w:val="005A6133"/>
    <w:rsid w:val="005A6545"/>
    <w:rsid w:val="005A6C3C"/>
    <w:rsid w:val="005A7C3C"/>
    <w:rsid w:val="005B0248"/>
    <w:rsid w:val="005B0259"/>
    <w:rsid w:val="005B0947"/>
    <w:rsid w:val="005B28F6"/>
    <w:rsid w:val="005B34A0"/>
    <w:rsid w:val="005B443C"/>
    <w:rsid w:val="005B4E4D"/>
    <w:rsid w:val="005B6075"/>
    <w:rsid w:val="005B62DF"/>
    <w:rsid w:val="005B64F9"/>
    <w:rsid w:val="005B66CD"/>
    <w:rsid w:val="005B72BB"/>
    <w:rsid w:val="005B74B4"/>
    <w:rsid w:val="005B7514"/>
    <w:rsid w:val="005B78D2"/>
    <w:rsid w:val="005B7D8B"/>
    <w:rsid w:val="005C0686"/>
    <w:rsid w:val="005C1157"/>
    <w:rsid w:val="005C1610"/>
    <w:rsid w:val="005C1E67"/>
    <w:rsid w:val="005C2182"/>
    <w:rsid w:val="005C238D"/>
    <w:rsid w:val="005C2633"/>
    <w:rsid w:val="005C4A32"/>
    <w:rsid w:val="005C4FF5"/>
    <w:rsid w:val="005C6312"/>
    <w:rsid w:val="005C71CF"/>
    <w:rsid w:val="005C71DD"/>
    <w:rsid w:val="005C78F3"/>
    <w:rsid w:val="005D0149"/>
    <w:rsid w:val="005D048F"/>
    <w:rsid w:val="005D0659"/>
    <w:rsid w:val="005D0A90"/>
    <w:rsid w:val="005D1DE1"/>
    <w:rsid w:val="005D1FF3"/>
    <w:rsid w:val="005D2BD5"/>
    <w:rsid w:val="005D4D0A"/>
    <w:rsid w:val="005D4F60"/>
    <w:rsid w:val="005D5528"/>
    <w:rsid w:val="005D58C8"/>
    <w:rsid w:val="005D7A15"/>
    <w:rsid w:val="005E1096"/>
    <w:rsid w:val="005E21E7"/>
    <w:rsid w:val="005E226D"/>
    <w:rsid w:val="005E25AC"/>
    <w:rsid w:val="005E27AE"/>
    <w:rsid w:val="005E2AF6"/>
    <w:rsid w:val="005E2D98"/>
    <w:rsid w:val="005E3E66"/>
    <w:rsid w:val="005E3ED8"/>
    <w:rsid w:val="005E42DD"/>
    <w:rsid w:val="005E4F76"/>
    <w:rsid w:val="005E4F8E"/>
    <w:rsid w:val="005E50AD"/>
    <w:rsid w:val="005E6DC4"/>
    <w:rsid w:val="005E6E53"/>
    <w:rsid w:val="005F0D54"/>
    <w:rsid w:val="005F1A11"/>
    <w:rsid w:val="005F2464"/>
    <w:rsid w:val="005F432F"/>
    <w:rsid w:val="005F4353"/>
    <w:rsid w:val="005F4695"/>
    <w:rsid w:val="005F4A28"/>
    <w:rsid w:val="005F5107"/>
    <w:rsid w:val="005F525D"/>
    <w:rsid w:val="005F5392"/>
    <w:rsid w:val="005F5C67"/>
    <w:rsid w:val="005F6257"/>
    <w:rsid w:val="005F6451"/>
    <w:rsid w:val="005F7881"/>
    <w:rsid w:val="006005B9"/>
    <w:rsid w:val="006006DC"/>
    <w:rsid w:val="00600897"/>
    <w:rsid w:val="00601C59"/>
    <w:rsid w:val="00602279"/>
    <w:rsid w:val="0060560D"/>
    <w:rsid w:val="00605A29"/>
    <w:rsid w:val="00606C6D"/>
    <w:rsid w:val="00606D55"/>
    <w:rsid w:val="0060776C"/>
    <w:rsid w:val="00607DFF"/>
    <w:rsid w:val="006117F5"/>
    <w:rsid w:val="00612964"/>
    <w:rsid w:val="00612CFC"/>
    <w:rsid w:val="006131AF"/>
    <w:rsid w:val="00613421"/>
    <w:rsid w:val="00614C4D"/>
    <w:rsid w:val="006151AB"/>
    <w:rsid w:val="00615924"/>
    <w:rsid w:val="00615F0E"/>
    <w:rsid w:val="0061742E"/>
    <w:rsid w:val="00617439"/>
    <w:rsid w:val="00621652"/>
    <w:rsid w:val="00621B23"/>
    <w:rsid w:val="00623587"/>
    <w:rsid w:val="00623DCE"/>
    <w:rsid w:val="0062452D"/>
    <w:rsid w:val="006254C9"/>
    <w:rsid w:val="0063021B"/>
    <w:rsid w:val="00630B93"/>
    <w:rsid w:val="00630F44"/>
    <w:rsid w:val="00631619"/>
    <w:rsid w:val="006323A5"/>
    <w:rsid w:val="00632F7B"/>
    <w:rsid w:val="006339A6"/>
    <w:rsid w:val="00633D47"/>
    <w:rsid w:val="00634499"/>
    <w:rsid w:val="0063451C"/>
    <w:rsid w:val="006350E6"/>
    <w:rsid w:val="006356CB"/>
    <w:rsid w:val="00635781"/>
    <w:rsid w:val="00636121"/>
    <w:rsid w:val="006368C7"/>
    <w:rsid w:val="00637B99"/>
    <w:rsid w:val="006400F2"/>
    <w:rsid w:val="0064044D"/>
    <w:rsid w:val="00640534"/>
    <w:rsid w:val="00640D45"/>
    <w:rsid w:val="00641C36"/>
    <w:rsid w:val="00642BAE"/>
    <w:rsid w:val="00642C4B"/>
    <w:rsid w:val="0064338A"/>
    <w:rsid w:val="00643525"/>
    <w:rsid w:val="00643D24"/>
    <w:rsid w:val="00644390"/>
    <w:rsid w:val="00644413"/>
    <w:rsid w:val="0064486A"/>
    <w:rsid w:val="00644BC3"/>
    <w:rsid w:val="00645191"/>
    <w:rsid w:val="00645225"/>
    <w:rsid w:val="006457DE"/>
    <w:rsid w:val="006458E7"/>
    <w:rsid w:val="00645B0A"/>
    <w:rsid w:val="006461BA"/>
    <w:rsid w:val="006506BA"/>
    <w:rsid w:val="006506E0"/>
    <w:rsid w:val="0065151C"/>
    <w:rsid w:val="006516A6"/>
    <w:rsid w:val="00653017"/>
    <w:rsid w:val="006533A9"/>
    <w:rsid w:val="00653D1E"/>
    <w:rsid w:val="00653E84"/>
    <w:rsid w:val="00655347"/>
    <w:rsid w:val="00655611"/>
    <w:rsid w:val="0065573C"/>
    <w:rsid w:val="00657E19"/>
    <w:rsid w:val="006629E9"/>
    <w:rsid w:val="00662FB6"/>
    <w:rsid w:val="00664146"/>
    <w:rsid w:val="006659C5"/>
    <w:rsid w:val="006659CC"/>
    <w:rsid w:val="00666985"/>
    <w:rsid w:val="00666B72"/>
    <w:rsid w:val="00667140"/>
    <w:rsid w:val="006679C4"/>
    <w:rsid w:val="00667FDD"/>
    <w:rsid w:val="00670531"/>
    <w:rsid w:val="006705AA"/>
    <w:rsid w:val="00672AD9"/>
    <w:rsid w:val="00672EAB"/>
    <w:rsid w:val="00674D31"/>
    <w:rsid w:val="006752FD"/>
    <w:rsid w:val="006769D8"/>
    <w:rsid w:val="006808E5"/>
    <w:rsid w:val="0068098A"/>
    <w:rsid w:val="00680E21"/>
    <w:rsid w:val="00681090"/>
    <w:rsid w:val="00681D53"/>
    <w:rsid w:val="00682387"/>
    <w:rsid w:val="006823F6"/>
    <w:rsid w:val="006824EB"/>
    <w:rsid w:val="00683061"/>
    <w:rsid w:val="006838C3"/>
    <w:rsid w:val="00685953"/>
    <w:rsid w:val="00686202"/>
    <w:rsid w:val="00687DC8"/>
    <w:rsid w:val="00690377"/>
    <w:rsid w:val="006919E6"/>
    <w:rsid w:val="00692CDE"/>
    <w:rsid w:val="00693654"/>
    <w:rsid w:val="00694265"/>
    <w:rsid w:val="006944AC"/>
    <w:rsid w:val="00694A34"/>
    <w:rsid w:val="00694B84"/>
    <w:rsid w:val="00695795"/>
    <w:rsid w:val="00696636"/>
    <w:rsid w:val="00696E92"/>
    <w:rsid w:val="00697F80"/>
    <w:rsid w:val="006A0525"/>
    <w:rsid w:val="006A1C65"/>
    <w:rsid w:val="006A2DD7"/>
    <w:rsid w:val="006A3C67"/>
    <w:rsid w:val="006A4980"/>
    <w:rsid w:val="006A58FB"/>
    <w:rsid w:val="006A5E78"/>
    <w:rsid w:val="006A63BF"/>
    <w:rsid w:val="006A66CF"/>
    <w:rsid w:val="006A7542"/>
    <w:rsid w:val="006A7922"/>
    <w:rsid w:val="006B02D9"/>
    <w:rsid w:val="006B04BE"/>
    <w:rsid w:val="006B281F"/>
    <w:rsid w:val="006B2F97"/>
    <w:rsid w:val="006B2FA2"/>
    <w:rsid w:val="006B3E37"/>
    <w:rsid w:val="006B5189"/>
    <w:rsid w:val="006B5EA8"/>
    <w:rsid w:val="006B6980"/>
    <w:rsid w:val="006B71D6"/>
    <w:rsid w:val="006B7C38"/>
    <w:rsid w:val="006B7D41"/>
    <w:rsid w:val="006C0492"/>
    <w:rsid w:val="006C0C8C"/>
    <w:rsid w:val="006C1091"/>
    <w:rsid w:val="006C2909"/>
    <w:rsid w:val="006C2EAD"/>
    <w:rsid w:val="006C3114"/>
    <w:rsid w:val="006C3358"/>
    <w:rsid w:val="006C3650"/>
    <w:rsid w:val="006C43FB"/>
    <w:rsid w:val="006C4577"/>
    <w:rsid w:val="006C4976"/>
    <w:rsid w:val="006C4A28"/>
    <w:rsid w:val="006C5F70"/>
    <w:rsid w:val="006C61C6"/>
    <w:rsid w:val="006C61E0"/>
    <w:rsid w:val="006C7448"/>
    <w:rsid w:val="006C7B93"/>
    <w:rsid w:val="006D0137"/>
    <w:rsid w:val="006D06CA"/>
    <w:rsid w:val="006D0A48"/>
    <w:rsid w:val="006D134A"/>
    <w:rsid w:val="006D1549"/>
    <w:rsid w:val="006D168C"/>
    <w:rsid w:val="006D1902"/>
    <w:rsid w:val="006D19DA"/>
    <w:rsid w:val="006D1FA2"/>
    <w:rsid w:val="006D2C24"/>
    <w:rsid w:val="006D2D38"/>
    <w:rsid w:val="006D4ACD"/>
    <w:rsid w:val="006D567A"/>
    <w:rsid w:val="006D5E04"/>
    <w:rsid w:val="006D6E9C"/>
    <w:rsid w:val="006D7052"/>
    <w:rsid w:val="006D759D"/>
    <w:rsid w:val="006E0AF9"/>
    <w:rsid w:val="006E1530"/>
    <w:rsid w:val="006E1779"/>
    <w:rsid w:val="006E1845"/>
    <w:rsid w:val="006E1D64"/>
    <w:rsid w:val="006E1D75"/>
    <w:rsid w:val="006E2796"/>
    <w:rsid w:val="006E2905"/>
    <w:rsid w:val="006E309E"/>
    <w:rsid w:val="006E3783"/>
    <w:rsid w:val="006E3A89"/>
    <w:rsid w:val="006E40E5"/>
    <w:rsid w:val="006E5151"/>
    <w:rsid w:val="006E6540"/>
    <w:rsid w:val="006E6B50"/>
    <w:rsid w:val="006E744D"/>
    <w:rsid w:val="006E75FD"/>
    <w:rsid w:val="006E7AD2"/>
    <w:rsid w:val="006F1D9B"/>
    <w:rsid w:val="006F23B2"/>
    <w:rsid w:val="006F3C40"/>
    <w:rsid w:val="006F53E2"/>
    <w:rsid w:val="006F5E8A"/>
    <w:rsid w:val="006F624B"/>
    <w:rsid w:val="00700A58"/>
    <w:rsid w:val="0070101A"/>
    <w:rsid w:val="007018DA"/>
    <w:rsid w:val="00701C70"/>
    <w:rsid w:val="00702DCF"/>
    <w:rsid w:val="00703F82"/>
    <w:rsid w:val="00704A25"/>
    <w:rsid w:val="00704B3E"/>
    <w:rsid w:val="00704D43"/>
    <w:rsid w:val="00705F5A"/>
    <w:rsid w:val="00706794"/>
    <w:rsid w:val="007069E4"/>
    <w:rsid w:val="00706EC4"/>
    <w:rsid w:val="0070740A"/>
    <w:rsid w:val="00707636"/>
    <w:rsid w:val="00707E85"/>
    <w:rsid w:val="0071030A"/>
    <w:rsid w:val="00711B9D"/>
    <w:rsid w:val="00711C63"/>
    <w:rsid w:val="00711E44"/>
    <w:rsid w:val="007127F5"/>
    <w:rsid w:val="00712844"/>
    <w:rsid w:val="0071302E"/>
    <w:rsid w:val="007141CB"/>
    <w:rsid w:val="00714599"/>
    <w:rsid w:val="00714854"/>
    <w:rsid w:val="007148AC"/>
    <w:rsid w:val="00715F22"/>
    <w:rsid w:val="007166D7"/>
    <w:rsid w:val="00716D92"/>
    <w:rsid w:val="0072068C"/>
    <w:rsid w:val="00720D7C"/>
    <w:rsid w:val="00722A34"/>
    <w:rsid w:val="007237DC"/>
    <w:rsid w:val="00724B0B"/>
    <w:rsid w:val="00724C8B"/>
    <w:rsid w:val="00724EB4"/>
    <w:rsid w:val="007261B2"/>
    <w:rsid w:val="007302CB"/>
    <w:rsid w:val="0073036A"/>
    <w:rsid w:val="00730A36"/>
    <w:rsid w:val="00730EBB"/>
    <w:rsid w:val="00731935"/>
    <w:rsid w:val="00731BA0"/>
    <w:rsid w:val="00731C69"/>
    <w:rsid w:val="00731D2F"/>
    <w:rsid w:val="007334EC"/>
    <w:rsid w:val="007335FF"/>
    <w:rsid w:val="00733B49"/>
    <w:rsid w:val="0073456B"/>
    <w:rsid w:val="00734E94"/>
    <w:rsid w:val="0073505D"/>
    <w:rsid w:val="00735101"/>
    <w:rsid w:val="007357C3"/>
    <w:rsid w:val="007359BC"/>
    <w:rsid w:val="00735A6F"/>
    <w:rsid w:val="007363B0"/>
    <w:rsid w:val="007368CE"/>
    <w:rsid w:val="007379A2"/>
    <w:rsid w:val="00740066"/>
    <w:rsid w:val="00740535"/>
    <w:rsid w:val="0074213B"/>
    <w:rsid w:val="00742537"/>
    <w:rsid w:val="00742770"/>
    <w:rsid w:val="00742D56"/>
    <w:rsid w:val="00742E57"/>
    <w:rsid w:val="00743A28"/>
    <w:rsid w:val="0074471B"/>
    <w:rsid w:val="00746E75"/>
    <w:rsid w:val="0074744D"/>
    <w:rsid w:val="0075028E"/>
    <w:rsid w:val="00751E5D"/>
    <w:rsid w:val="00752591"/>
    <w:rsid w:val="0075615A"/>
    <w:rsid w:val="007572AC"/>
    <w:rsid w:val="0075773A"/>
    <w:rsid w:val="0075774D"/>
    <w:rsid w:val="00757DCF"/>
    <w:rsid w:val="00760189"/>
    <w:rsid w:val="007605BF"/>
    <w:rsid w:val="00760949"/>
    <w:rsid w:val="00760E96"/>
    <w:rsid w:val="00761D64"/>
    <w:rsid w:val="007623E7"/>
    <w:rsid w:val="007631CC"/>
    <w:rsid w:val="007641C0"/>
    <w:rsid w:val="00764C54"/>
    <w:rsid w:val="00764F0F"/>
    <w:rsid w:val="00765AB1"/>
    <w:rsid w:val="007673E9"/>
    <w:rsid w:val="00767509"/>
    <w:rsid w:val="0077033D"/>
    <w:rsid w:val="00771051"/>
    <w:rsid w:val="007713D9"/>
    <w:rsid w:val="00771B6B"/>
    <w:rsid w:val="0077206D"/>
    <w:rsid w:val="00772F7F"/>
    <w:rsid w:val="007738EA"/>
    <w:rsid w:val="007747F4"/>
    <w:rsid w:val="00774C85"/>
    <w:rsid w:val="007751BB"/>
    <w:rsid w:val="00775F2C"/>
    <w:rsid w:val="0077602D"/>
    <w:rsid w:val="007768C7"/>
    <w:rsid w:val="0077762C"/>
    <w:rsid w:val="0078036D"/>
    <w:rsid w:val="00780A22"/>
    <w:rsid w:val="007818B2"/>
    <w:rsid w:val="007822DA"/>
    <w:rsid w:val="00782356"/>
    <w:rsid w:val="007825D4"/>
    <w:rsid w:val="00785779"/>
    <w:rsid w:val="0078685E"/>
    <w:rsid w:val="0078700F"/>
    <w:rsid w:val="00787925"/>
    <w:rsid w:val="00787B0F"/>
    <w:rsid w:val="007900C7"/>
    <w:rsid w:val="00790502"/>
    <w:rsid w:val="007906A1"/>
    <w:rsid w:val="00790E66"/>
    <w:rsid w:val="00791271"/>
    <w:rsid w:val="00791BB1"/>
    <w:rsid w:val="00791D54"/>
    <w:rsid w:val="0079218E"/>
    <w:rsid w:val="0079311D"/>
    <w:rsid w:val="0079312E"/>
    <w:rsid w:val="00793F44"/>
    <w:rsid w:val="00794473"/>
    <w:rsid w:val="00794F7F"/>
    <w:rsid w:val="0079553E"/>
    <w:rsid w:val="0079585F"/>
    <w:rsid w:val="00795C5B"/>
    <w:rsid w:val="00797443"/>
    <w:rsid w:val="007A01A8"/>
    <w:rsid w:val="007A03E1"/>
    <w:rsid w:val="007A041A"/>
    <w:rsid w:val="007A0D62"/>
    <w:rsid w:val="007A19ED"/>
    <w:rsid w:val="007A19F0"/>
    <w:rsid w:val="007A2023"/>
    <w:rsid w:val="007A2B85"/>
    <w:rsid w:val="007A3A2D"/>
    <w:rsid w:val="007A3DC2"/>
    <w:rsid w:val="007A4203"/>
    <w:rsid w:val="007A473E"/>
    <w:rsid w:val="007A4930"/>
    <w:rsid w:val="007A502C"/>
    <w:rsid w:val="007A51EA"/>
    <w:rsid w:val="007A62A8"/>
    <w:rsid w:val="007A73C5"/>
    <w:rsid w:val="007A7E97"/>
    <w:rsid w:val="007A7F47"/>
    <w:rsid w:val="007B00DE"/>
    <w:rsid w:val="007B0187"/>
    <w:rsid w:val="007B078C"/>
    <w:rsid w:val="007B0B5F"/>
    <w:rsid w:val="007B166D"/>
    <w:rsid w:val="007B2451"/>
    <w:rsid w:val="007B2E3E"/>
    <w:rsid w:val="007B3475"/>
    <w:rsid w:val="007B3EA2"/>
    <w:rsid w:val="007B4873"/>
    <w:rsid w:val="007B4E31"/>
    <w:rsid w:val="007B51B3"/>
    <w:rsid w:val="007B528C"/>
    <w:rsid w:val="007B5B46"/>
    <w:rsid w:val="007B5D2C"/>
    <w:rsid w:val="007B5D71"/>
    <w:rsid w:val="007B69B7"/>
    <w:rsid w:val="007B6C41"/>
    <w:rsid w:val="007B75CF"/>
    <w:rsid w:val="007C0121"/>
    <w:rsid w:val="007C022B"/>
    <w:rsid w:val="007C1063"/>
    <w:rsid w:val="007C15D5"/>
    <w:rsid w:val="007C223B"/>
    <w:rsid w:val="007C3BF0"/>
    <w:rsid w:val="007C44C8"/>
    <w:rsid w:val="007C4813"/>
    <w:rsid w:val="007C4B0F"/>
    <w:rsid w:val="007C4FA1"/>
    <w:rsid w:val="007C55D3"/>
    <w:rsid w:val="007C65F3"/>
    <w:rsid w:val="007C6C4E"/>
    <w:rsid w:val="007C6F21"/>
    <w:rsid w:val="007C766D"/>
    <w:rsid w:val="007C7E25"/>
    <w:rsid w:val="007D074D"/>
    <w:rsid w:val="007D1B22"/>
    <w:rsid w:val="007D1E3D"/>
    <w:rsid w:val="007D1FC2"/>
    <w:rsid w:val="007D2024"/>
    <w:rsid w:val="007D237A"/>
    <w:rsid w:val="007D3042"/>
    <w:rsid w:val="007D319A"/>
    <w:rsid w:val="007D41C2"/>
    <w:rsid w:val="007D4753"/>
    <w:rsid w:val="007D5C5E"/>
    <w:rsid w:val="007D62A8"/>
    <w:rsid w:val="007D6394"/>
    <w:rsid w:val="007D673B"/>
    <w:rsid w:val="007D70F6"/>
    <w:rsid w:val="007D71FB"/>
    <w:rsid w:val="007D799D"/>
    <w:rsid w:val="007E07C9"/>
    <w:rsid w:val="007E1440"/>
    <w:rsid w:val="007E1A6A"/>
    <w:rsid w:val="007E2386"/>
    <w:rsid w:val="007E26B0"/>
    <w:rsid w:val="007E3B06"/>
    <w:rsid w:val="007E42D0"/>
    <w:rsid w:val="007E4C0F"/>
    <w:rsid w:val="007E6584"/>
    <w:rsid w:val="007E69A2"/>
    <w:rsid w:val="007E73CD"/>
    <w:rsid w:val="007F0161"/>
    <w:rsid w:val="007F0A88"/>
    <w:rsid w:val="007F10B1"/>
    <w:rsid w:val="007F13CA"/>
    <w:rsid w:val="007F1736"/>
    <w:rsid w:val="007F2310"/>
    <w:rsid w:val="007F24A4"/>
    <w:rsid w:val="007F357D"/>
    <w:rsid w:val="007F3897"/>
    <w:rsid w:val="007F7DEA"/>
    <w:rsid w:val="00802299"/>
    <w:rsid w:val="00802CE9"/>
    <w:rsid w:val="00803263"/>
    <w:rsid w:val="008032EB"/>
    <w:rsid w:val="008033EF"/>
    <w:rsid w:val="008039D5"/>
    <w:rsid w:val="00803A23"/>
    <w:rsid w:val="00803B66"/>
    <w:rsid w:val="00804FC4"/>
    <w:rsid w:val="00810969"/>
    <w:rsid w:val="00811407"/>
    <w:rsid w:val="00811D09"/>
    <w:rsid w:val="00811E10"/>
    <w:rsid w:val="008138E7"/>
    <w:rsid w:val="00813B5B"/>
    <w:rsid w:val="00814134"/>
    <w:rsid w:val="00814CDA"/>
    <w:rsid w:val="00816C7F"/>
    <w:rsid w:val="00816FDF"/>
    <w:rsid w:val="00817047"/>
    <w:rsid w:val="00817530"/>
    <w:rsid w:val="00820310"/>
    <w:rsid w:val="008211D3"/>
    <w:rsid w:val="00821B8D"/>
    <w:rsid w:val="008221AA"/>
    <w:rsid w:val="00822856"/>
    <w:rsid w:val="00823169"/>
    <w:rsid w:val="008231D0"/>
    <w:rsid w:val="00823391"/>
    <w:rsid w:val="00823C6B"/>
    <w:rsid w:val="00823EE4"/>
    <w:rsid w:val="00824783"/>
    <w:rsid w:val="008254E4"/>
    <w:rsid w:val="00826C3E"/>
    <w:rsid w:val="00826C97"/>
    <w:rsid w:val="00826ED9"/>
    <w:rsid w:val="008270BC"/>
    <w:rsid w:val="008278D3"/>
    <w:rsid w:val="0083095B"/>
    <w:rsid w:val="008320C3"/>
    <w:rsid w:val="00834D8F"/>
    <w:rsid w:val="008354C8"/>
    <w:rsid w:val="0083679E"/>
    <w:rsid w:val="00836D6B"/>
    <w:rsid w:val="00840306"/>
    <w:rsid w:val="00840D37"/>
    <w:rsid w:val="00841980"/>
    <w:rsid w:val="00841ABD"/>
    <w:rsid w:val="00841EB3"/>
    <w:rsid w:val="00842734"/>
    <w:rsid w:val="00843526"/>
    <w:rsid w:val="00843876"/>
    <w:rsid w:val="0084489D"/>
    <w:rsid w:val="00844C21"/>
    <w:rsid w:val="00844E1F"/>
    <w:rsid w:val="00845009"/>
    <w:rsid w:val="00845BCF"/>
    <w:rsid w:val="00845D21"/>
    <w:rsid w:val="0084670B"/>
    <w:rsid w:val="008512BD"/>
    <w:rsid w:val="008521FD"/>
    <w:rsid w:val="00852976"/>
    <w:rsid w:val="008530C4"/>
    <w:rsid w:val="008547D6"/>
    <w:rsid w:val="00854914"/>
    <w:rsid w:val="00855598"/>
    <w:rsid w:val="00855DD7"/>
    <w:rsid w:val="00856A8C"/>
    <w:rsid w:val="0085715C"/>
    <w:rsid w:val="008571F0"/>
    <w:rsid w:val="00857866"/>
    <w:rsid w:val="0086124C"/>
    <w:rsid w:val="00861EE6"/>
    <w:rsid w:val="00862958"/>
    <w:rsid w:val="00863024"/>
    <w:rsid w:val="00863128"/>
    <w:rsid w:val="008632C8"/>
    <w:rsid w:val="00863ECF"/>
    <w:rsid w:val="0086419B"/>
    <w:rsid w:val="00864446"/>
    <w:rsid w:val="00865502"/>
    <w:rsid w:val="00865C7E"/>
    <w:rsid w:val="00867E0B"/>
    <w:rsid w:val="008706E7"/>
    <w:rsid w:val="00870F72"/>
    <w:rsid w:val="0087219E"/>
    <w:rsid w:val="00872683"/>
    <w:rsid w:val="008731DF"/>
    <w:rsid w:val="00874122"/>
    <w:rsid w:val="0087413F"/>
    <w:rsid w:val="0087427A"/>
    <w:rsid w:val="00874FEE"/>
    <w:rsid w:val="008759FC"/>
    <w:rsid w:val="00876BE3"/>
    <w:rsid w:val="00877433"/>
    <w:rsid w:val="008800E5"/>
    <w:rsid w:val="00881C74"/>
    <w:rsid w:val="00883D54"/>
    <w:rsid w:val="00886265"/>
    <w:rsid w:val="008871B4"/>
    <w:rsid w:val="00887D32"/>
    <w:rsid w:val="00890BFA"/>
    <w:rsid w:val="008917F1"/>
    <w:rsid w:val="0089265A"/>
    <w:rsid w:val="008946E9"/>
    <w:rsid w:val="00894B59"/>
    <w:rsid w:val="00894C22"/>
    <w:rsid w:val="00894D8C"/>
    <w:rsid w:val="0089600F"/>
    <w:rsid w:val="00896112"/>
    <w:rsid w:val="00896293"/>
    <w:rsid w:val="00897170"/>
    <w:rsid w:val="008971A3"/>
    <w:rsid w:val="008A13AA"/>
    <w:rsid w:val="008A216D"/>
    <w:rsid w:val="008A26ED"/>
    <w:rsid w:val="008A3175"/>
    <w:rsid w:val="008A45B6"/>
    <w:rsid w:val="008A480B"/>
    <w:rsid w:val="008A4B81"/>
    <w:rsid w:val="008A6168"/>
    <w:rsid w:val="008A627F"/>
    <w:rsid w:val="008A62A7"/>
    <w:rsid w:val="008A6BA7"/>
    <w:rsid w:val="008A7501"/>
    <w:rsid w:val="008B1BAA"/>
    <w:rsid w:val="008B2706"/>
    <w:rsid w:val="008B527C"/>
    <w:rsid w:val="008B53F0"/>
    <w:rsid w:val="008B54DE"/>
    <w:rsid w:val="008B5DDF"/>
    <w:rsid w:val="008B6D63"/>
    <w:rsid w:val="008B7A10"/>
    <w:rsid w:val="008B7A6F"/>
    <w:rsid w:val="008B7B35"/>
    <w:rsid w:val="008B7F11"/>
    <w:rsid w:val="008C0181"/>
    <w:rsid w:val="008C0248"/>
    <w:rsid w:val="008C1D8D"/>
    <w:rsid w:val="008C2488"/>
    <w:rsid w:val="008C2751"/>
    <w:rsid w:val="008C3228"/>
    <w:rsid w:val="008C3976"/>
    <w:rsid w:val="008C4A14"/>
    <w:rsid w:val="008C4CB6"/>
    <w:rsid w:val="008C4E81"/>
    <w:rsid w:val="008C556D"/>
    <w:rsid w:val="008C565F"/>
    <w:rsid w:val="008C5AA5"/>
    <w:rsid w:val="008C6445"/>
    <w:rsid w:val="008C67BE"/>
    <w:rsid w:val="008C67BF"/>
    <w:rsid w:val="008C72AD"/>
    <w:rsid w:val="008C7CFF"/>
    <w:rsid w:val="008D0997"/>
    <w:rsid w:val="008D2ECD"/>
    <w:rsid w:val="008D3FFF"/>
    <w:rsid w:val="008D46BB"/>
    <w:rsid w:val="008D4AA5"/>
    <w:rsid w:val="008D52A9"/>
    <w:rsid w:val="008D7FF3"/>
    <w:rsid w:val="008E0318"/>
    <w:rsid w:val="008E0EC4"/>
    <w:rsid w:val="008E0FEB"/>
    <w:rsid w:val="008E1FEC"/>
    <w:rsid w:val="008E2025"/>
    <w:rsid w:val="008E32A1"/>
    <w:rsid w:val="008E32A2"/>
    <w:rsid w:val="008E3510"/>
    <w:rsid w:val="008E3AD2"/>
    <w:rsid w:val="008E406C"/>
    <w:rsid w:val="008E4F68"/>
    <w:rsid w:val="008E54B1"/>
    <w:rsid w:val="008E5C77"/>
    <w:rsid w:val="008E5DF1"/>
    <w:rsid w:val="008E6586"/>
    <w:rsid w:val="008E7DC0"/>
    <w:rsid w:val="008F0305"/>
    <w:rsid w:val="008F099C"/>
    <w:rsid w:val="008F1C16"/>
    <w:rsid w:val="008F2806"/>
    <w:rsid w:val="008F2C89"/>
    <w:rsid w:val="008F2DE3"/>
    <w:rsid w:val="008F3268"/>
    <w:rsid w:val="008F3FF9"/>
    <w:rsid w:val="008F46B9"/>
    <w:rsid w:val="008F5470"/>
    <w:rsid w:val="008F59CA"/>
    <w:rsid w:val="008F5A6A"/>
    <w:rsid w:val="008F68B6"/>
    <w:rsid w:val="008F6D1E"/>
    <w:rsid w:val="008F6D9B"/>
    <w:rsid w:val="008F70EB"/>
    <w:rsid w:val="008F7424"/>
    <w:rsid w:val="008F7636"/>
    <w:rsid w:val="008F7C83"/>
    <w:rsid w:val="00900D96"/>
    <w:rsid w:val="00900E1C"/>
    <w:rsid w:val="00900E9F"/>
    <w:rsid w:val="00901161"/>
    <w:rsid w:val="0090152B"/>
    <w:rsid w:val="0090175E"/>
    <w:rsid w:val="00901CED"/>
    <w:rsid w:val="00902157"/>
    <w:rsid w:val="00903277"/>
    <w:rsid w:val="00903659"/>
    <w:rsid w:val="0090462F"/>
    <w:rsid w:val="0090545A"/>
    <w:rsid w:val="00905765"/>
    <w:rsid w:val="00905A69"/>
    <w:rsid w:val="00905AC8"/>
    <w:rsid w:val="00905AE0"/>
    <w:rsid w:val="00905EFC"/>
    <w:rsid w:val="0091180B"/>
    <w:rsid w:val="00911965"/>
    <w:rsid w:val="00912843"/>
    <w:rsid w:val="00913D23"/>
    <w:rsid w:val="00913EF0"/>
    <w:rsid w:val="00914F41"/>
    <w:rsid w:val="00915A17"/>
    <w:rsid w:val="009166A7"/>
    <w:rsid w:val="0091672C"/>
    <w:rsid w:val="009175D2"/>
    <w:rsid w:val="009207D2"/>
    <w:rsid w:val="00921905"/>
    <w:rsid w:val="00921D97"/>
    <w:rsid w:val="00922A79"/>
    <w:rsid w:val="00923A19"/>
    <w:rsid w:val="00923CC9"/>
    <w:rsid w:val="00923E73"/>
    <w:rsid w:val="0092467A"/>
    <w:rsid w:val="009254A5"/>
    <w:rsid w:val="00925BEF"/>
    <w:rsid w:val="00925D80"/>
    <w:rsid w:val="00925F28"/>
    <w:rsid w:val="0092646A"/>
    <w:rsid w:val="00926ABA"/>
    <w:rsid w:val="0092779F"/>
    <w:rsid w:val="00930B45"/>
    <w:rsid w:val="00931818"/>
    <w:rsid w:val="00932648"/>
    <w:rsid w:val="00933BAA"/>
    <w:rsid w:val="00934966"/>
    <w:rsid w:val="00934CB4"/>
    <w:rsid w:val="00934D27"/>
    <w:rsid w:val="00935712"/>
    <w:rsid w:val="00936C7D"/>
    <w:rsid w:val="0093723E"/>
    <w:rsid w:val="009374F7"/>
    <w:rsid w:val="00942D77"/>
    <w:rsid w:val="00942F03"/>
    <w:rsid w:val="00943EC6"/>
    <w:rsid w:val="00944B07"/>
    <w:rsid w:val="00945107"/>
    <w:rsid w:val="0095372F"/>
    <w:rsid w:val="00953F16"/>
    <w:rsid w:val="009556F7"/>
    <w:rsid w:val="0095678E"/>
    <w:rsid w:val="009570BD"/>
    <w:rsid w:val="0095739D"/>
    <w:rsid w:val="00957A9A"/>
    <w:rsid w:val="00957AAB"/>
    <w:rsid w:val="00957FC6"/>
    <w:rsid w:val="00961927"/>
    <w:rsid w:val="00962141"/>
    <w:rsid w:val="009621CB"/>
    <w:rsid w:val="009646D6"/>
    <w:rsid w:val="00964FDC"/>
    <w:rsid w:val="0096577C"/>
    <w:rsid w:val="00965D06"/>
    <w:rsid w:val="00966108"/>
    <w:rsid w:val="00966773"/>
    <w:rsid w:val="00966919"/>
    <w:rsid w:val="00966A7E"/>
    <w:rsid w:val="00966ECA"/>
    <w:rsid w:val="00967A18"/>
    <w:rsid w:val="009706E5"/>
    <w:rsid w:val="00970A61"/>
    <w:rsid w:val="00971E49"/>
    <w:rsid w:val="0097218D"/>
    <w:rsid w:val="009727A3"/>
    <w:rsid w:val="009729CF"/>
    <w:rsid w:val="00972BB2"/>
    <w:rsid w:val="00973206"/>
    <w:rsid w:val="00974147"/>
    <w:rsid w:val="009747BC"/>
    <w:rsid w:val="00974869"/>
    <w:rsid w:val="00974D06"/>
    <w:rsid w:val="00975920"/>
    <w:rsid w:val="0097651F"/>
    <w:rsid w:val="00976BDF"/>
    <w:rsid w:val="00980C7A"/>
    <w:rsid w:val="0098126D"/>
    <w:rsid w:val="009818DB"/>
    <w:rsid w:val="00982114"/>
    <w:rsid w:val="009833EF"/>
    <w:rsid w:val="0098345B"/>
    <w:rsid w:val="00983765"/>
    <w:rsid w:val="00983FD6"/>
    <w:rsid w:val="009843D0"/>
    <w:rsid w:val="009846D7"/>
    <w:rsid w:val="00984BA3"/>
    <w:rsid w:val="00984E13"/>
    <w:rsid w:val="0098533F"/>
    <w:rsid w:val="00985C7B"/>
    <w:rsid w:val="0098743B"/>
    <w:rsid w:val="00987CEA"/>
    <w:rsid w:val="0099158A"/>
    <w:rsid w:val="00991D51"/>
    <w:rsid w:val="009923F2"/>
    <w:rsid w:val="009936F8"/>
    <w:rsid w:val="00993CD5"/>
    <w:rsid w:val="00993D35"/>
    <w:rsid w:val="00995826"/>
    <w:rsid w:val="009958CA"/>
    <w:rsid w:val="00995F6B"/>
    <w:rsid w:val="00996024"/>
    <w:rsid w:val="00996756"/>
    <w:rsid w:val="00996A92"/>
    <w:rsid w:val="00996E99"/>
    <w:rsid w:val="00997C6C"/>
    <w:rsid w:val="00997DBB"/>
    <w:rsid w:val="009A20A3"/>
    <w:rsid w:val="009A2D88"/>
    <w:rsid w:val="009A4728"/>
    <w:rsid w:val="009A5BCE"/>
    <w:rsid w:val="009A620F"/>
    <w:rsid w:val="009A6642"/>
    <w:rsid w:val="009A6DC9"/>
    <w:rsid w:val="009A7C8C"/>
    <w:rsid w:val="009A7EF8"/>
    <w:rsid w:val="009B0D8C"/>
    <w:rsid w:val="009B1E3A"/>
    <w:rsid w:val="009B23FA"/>
    <w:rsid w:val="009B264D"/>
    <w:rsid w:val="009B2986"/>
    <w:rsid w:val="009B2A90"/>
    <w:rsid w:val="009B371A"/>
    <w:rsid w:val="009B3AEE"/>
    <w:rsid w:val="009B6705"/>
    <w:rsid w:val="009B719B"/>
    <w:rsid w:val="009B75F9"/>
    <w:rsid w:val="009B7A15"/>
    <w:rsid w:val="009B7A7E"/>
    <w:rsid w:val="009B7EB1"/>
    <w:rsid w:val="009C0147"/>
    <w:rsid w:val="009C078D"/>
    <w:rsid w:val="009C190E"/>
    <w:rsid w:val="009C23DC"/>
    <w:rsid w:val="009C2B1F"/>
    <w:rsid w:val="009C2D8F"/>
    <w:rsid w:val="009C31E0"/>
    <w:rsid w:val="009C32F8"/>
    <w:rsid w:val="009C40C8"/>
    <w:rsid w:val="009C4292"/>
    <w:rsid w:val="009C538D"/>
    <w:rsid w:val="009C54FE"/>
    <w:rsid w:val="009C7776"/>
    <w:rsid w:val="009D073F"/>
    <w:rsid w:val="009D09FE"/>
    <w:rsid w:val="009D0A9D"/>
    <w:rsid w:val="009D0E1F"/>
    <w:rsid w:val="009D17BE"/>
    <w:rsid w:val="009D1C3B"/>
    <w:rsid w:val="009D2071"/>
    <w:rsid w:val="009D2B6F"/>
    <w:rsid w:val="009D2C43"/>
    <w:rsid w:val="009D3061"/>
    <w:rsid w:val="009D3935"/>
    <w:rsid w:val="009D3E18"/>
    <w:rsid w:val="009D425F"/>
    <w:rsid w:val="009D4EBF"/>
    <w:rsid w:val="009D5094"/>
    <w:rsid w:val="009D50BD"/>
    <w:rsid w:val="009D5859"/>
    <w:rsid w:val="009D5E80"/>
    <w:rsid w:val="009D6D6B"/>
    <w:rsid w:val="009D70ED"/>
    <w:rsid w:val="009D715E"/>
    <w:rsid w:val="009D7479"/>
    <w:rsid w:val="009D7AFD"/>
    <w:rsid w:val="009D7B04"/>
    <w:rsid w:val="009E1B93"/>
    <w:rsid w:val="009E1CFC"/>
    <w:rsid w:val="009E1FDA"/>
    <w:rsid w:val="009E20FA"/>
    <w:rsid w:val="009E3221"/>
    <w:rsid w:val="009E3DA4"/>
    <w:rsid w:val="009E4734"/>
    <w:rsid w:val="009E6791"/>
    <w:rsid w:val="009E6AC6"/>
    <w:rsid w:val="009E6BB6"/>
    <w:rsid w:val="009F192E"/>
    <w:rsid w:val="009F22EC"/>
    <w:rsid w:val="009F29C9"/>
    <w:rsid w:val="009F2E1F"/>
    <w:rsid w:val="009F46D9"/>
    <w:rsid w:val="009F4958"/>
    <w:rsid w:val="009F60CC"/>
    <w:rsid w:val="009F6A8D"/>
    <w:rsid w:val="009F6B8D"/>
    <w:rsid w:val="00A00743"/>
    <w:rsid w:val="00A00792"/>
    <w:rsid w:val="00A01500"/>
    <w:rsid w:val="00A01874"/>
    <w:rsid w:val="00A01C3B"/>
    <w:rsid w:val="00A01C49"/>
    <w:rsid w:val="00A0346A"/>
    <w:rsid w:val="00A04091"/>
    <w:rsid w:val="00A04600"/>
    <w:rsid w:val="00A06173"/>
    <w:rsid w:val="00A062AA"/>
    <w:rsid w:val="00A06A28"/>
    <w:rsid w:val="00A0724D"/>
    <w:rsid w:val="00A075E4"/>
    <w:rsid w:val="00A07A22"/>
    <w:rsid w:val="00A11B48"/>
    <w:rsid w:val="00A12456"/>
    <w:rsid w:val="00A124A6"/>
    <w:rsid w:val="00A12C08"/>
    <w:rsid w:val="00A1336E"/>
    <w:rsid w:val="00A1453C"/>
    <w:rsid w:val="00A14E39"/>
    <w:rsid w:val="00A163BF"/>
    <w:rsid w:val="00A167F5"/>
    <w:rsid w:val="00A169F5"/>
    <w:rsid w:val="00A16F24"/>
    <w:rsid w:val="00A1733D"/>
    <w:rsid w:val="00A179A2"/>
    <w:rsid w:val="00A203AC"/>
    <w:rsid w:val="00A20931"/>
    <w:rsid w:val="00A20E54"/>
    <w:rsid w:val="00A210E8"/>
    <w:rsid w:val="00A2344F"/>
    <w:rsid w:val="00A239D7"/>
    <w:rsid w:val="00A242E6"/>
    <w:rsid w:val="00A24E34"/>
    <w:rsid w:val="00A251AA"/>
    <w:rsid w:val="00A262A6"/>
    <w:rsid w:val="00A2755B"/>
    <w:rsid w:val="00A27A48"/>
    <w:rsid w:val="00A31E61"/>
    <w:rsid w:val="00A3224B"/>
    <w:rsid w:val="00A3264F"/>
    <w:rsid w:val="00A32E7D"/>
    <w:rsid w:val="00A33596"/>
    <w:rsid w:val="00A33782"/>
    <w:rsid w:val="00A338FD"/>
    <w:rsid w:val="00A34524"/>
    <w:rsid w:val="00A3458C"/>
    <w:rsid w:val="00A34EDD"/>
    <w:rsid w:val="00A3620B"/>
    <w:rsid w:val="00A36810"/>
    <w:rsid w:val="00A37267"/>
    <w:rsid w:val="00A410A5"/>
    <w:rsid w:val="00A4151C"/>
    <w:rsid w:val="00A43940"/>
    <w:rsid w:val="00A43AD0"/>
    <w:rsid w:val="00A442CB"/>
    <w:rsid w:val="00A44922"/>
    <w:rsid w:val="00A44EC5"/>
    <w:rsid w:val="00A4508F"/>
    <w:rsid w:val="00A45D70"/>
    <w:rsid w:val="00A47620"/>
    <w:rsid w:val="00A478D0"/>
    <w:rsid w:val="00A47B60"/>
    <w:rsid w:val="00A47EAA"/>
    <w:rsid w:val="00A50080"/>
    <w:rsid w:val="00A501E5"/>
    <w:rsid w:val="00A507A3"/>
    <w:rsid w:val="00A50922"/>
    <w:rsid w:val="00A5096B"/>
    <w:rsid w:val="00A509C3"/>
    <w:rsid w:val="00A50D2E"/>
    <w:rsid w:val="00A51CD0"/>
    <w:rsid w:val="00A51FCA"/>
    <w:rsid w:val="00A52584"/>
    <w:rsid w:val="00A52AC6"/>
    <w:rsid w:val="00A5398B"/>
    <w:rsid w:val="00A53F3F"/>
    <w:rsid w:val="00A5444E"/>
    <w:rsid w:val="00A565D4"/>
    <w:rsid w:val="00A5721E"/>
    <w:rsid w:val="00A574DF"/>
    <w:rsid w:val="00A627AC"/>
    <w:rsid w:val="00A6298C"/>
    <w:rsid w:val="00A62A32"/>
    <w:rsid w:val="00A63ABE"/>
    <w:rsid w:val="00A64E61"/>
    <w:rsid w:val="00A654E4"/>
    <w:rsid w:val="00A66001"/>
    <w:rsid w:val="00A668AB"/>
    <w:rsid w:val="00A66919"/>
    <w:rsid w:val="00A66DCB"/>
    <w:rsid w:val="00A67DC9"/>
    <w:rsid w:val="00A719E8"/>
    <w:rsid w:val="00A726E6"/>
    <w:rsid w:val="00A72C97"/>
    <w:rsid w:val="00A72D6E"/>
    <w:rsid w:val="00A73B97"/>
    <w:rsid w:val="00A73D44"/>
    <w:rsid w:val="00A740D0"/>
    <w:rsid w:val="00A74289"/>
    <w:rsid w:val="00A7474C"/>
    <w:rsid w:val="00A749C1"/>
    <w:rsid w:val="00A74A3F"/>
    <w:rsid w:val="00A751CB"/>
    <w:rsid w:val="00A75E3F"/>
    <w:rsid w:val="00A76DEC"/>
    <w:rsid w:val="00A77B36"/>
    <w:rsid w:val="00A77EB2"/>
    <w:rsid w:val="00A802F0"/>
    <w:rsid w:val="00A803D9"/>
    <w:rsid w:val="00A8079A"/>
    <w:rsid w:val="00A811A8"/>
    <w:rsid w:val="00A81C16"/>
    <w:rsid w:val="00A8232D"/>
    <w:rsid w:val="00A82646"/>
    <w:rsid w:val="00A82F90"/>
    <w:rsid w:val="00A864E5"/>
    <w:rsid w:val="00A8740B"/>
    <w:rsid w:val="00A87D3B"/>
    <w:rsid w:val="00A901AA"/>
    <w:rsid w:val="00A90500"/>
    <w:rsid w:val="00A926EE"/>
    <w:rsid w:val="00A92A0A"/>
    <w:rsid w:val="00A94B4D"/>
    <w:rsid w:val="00A95684"/>
    <w:rsid w:val="00A95F46"/>
    <w:rsid w:val="00A95FBC"/>
    <w:rsid w:val="00A96148"/>
    <w:rsid w:val="00A97CBC"/>
    <w:rsid w:val="00A97EE5"/>
    <w:rsid w:val="00AA102D"/>
    <w:rsid w:val="00AA1CD5"/>
    <w:rsid w:val="00AA20F7"/>
    <w:rsid w:val="00AA22E0"/>
    <w:rsid w:val="00AA2C4A"/>
    <w:rsid w:val="00AA2D74"/>
    <w:rsid w:val="00AA3D2E"/>
    <w:rsid w:val="00AA447F"/>
    <w:rsid w:val="00AA4FD5"/>
    <w:rsid w:val="00AA5733"/>
    <w:rsid w:val="00AA65EE"/>
    <w:rsid w:val="00AA68D0"/>
    <w:rsid w:val="00AA68FB"/>
    <w:rsid w:val="00AA6C03"/>
    <w:rsid w:val="00AA7F69"/>
    <w:rsid w:val="00AB15CF"/>
    <w:rsid w:val="00AB1BE4"/>
    <w:rsid w:val="00AB253C"/>
    <w:rsid w:val="00AB2620"/>
    <w:rsid w:val="00AB30F3"/>
    <w:rsid w:val="00AB3C88"/>
    <w:rsid w:val="00AB598F"/>
    <w:rsid w:val="00AB5FF9"/>
    <w:rsid w:val="00AB65CE"/>
    <w:rsid w:val="00AB6ED0"/>
    <w:rsid w:val="00AB74DE"/>
    <w:rsid w:val="00AB793D"/>
    <w:rsid w:val="00AB7F59"/>
    <w:rsid w:val="00AC01DA"/>
    <w:rsid w:val="00AC10E8"/>
    <w:rsid w:val="00AC1B00"/>
    <w:rsid w:val="00AC224C"/>
    <w:rsid w:val="00AC22E0"/>
    <w:rsid w:val="00AC285C"/>
    <w:rsid w:val="00AC39B7"/>
    <w:rsid w:val="00AC3B74"/>
    <w:rsid w:val="00AC3FA6"/>
    <w:rsid w:val="00AC52E3"/>
    <w:rsid w:val="00AC66AF"/>
    <w:rsid w:val="00AC7647"/>
    <w:rsid w:val="00AC7A9B"/>
    <w:rsid w:val="00AD02C0"/>
    <w:rsid w:val="00AD0380"/>
    <w:rsid w:val="00AD09AD"/>
    <w:rsid w:val="00AD0F13"/>
    <w:rsid w:val="00AD1285"/>
    <w:rsid w:val="00AD1297"/>
    <w:rsid w:val="00AD1F30"/>
    <w:rsid w:val="00AD22EB"/>
    <w:rsid w:val="00AD3E9E"/>
    <w:rsid w:val="00AD3EDE"/>
    <w:rsid w:val="00AD436D"/>
    <w:rsid w:val="00AD6B82"/>
    <w:rsid w:val="00AD7156"/>
    <w:rsid w:val="00AE0019"/>
    <w:rsid w:val="00AE094B"/>
    <w:rsid w:val="00AE0F44"/>
    <w:rsid w:val="00AE161F"/>
    <w:rsid w:val="00AE191F"/>
    <w:rsid w:val="00AE1E37"/>
    <w:rsid w:val="00AE2755"/>
    <w:rsid w:val="00AE2B35"/>
    <w:rsid w:val="00AE2D3E"/>
    <w:rsid w:val="00AE32E7"/>
    <w:rsid w:val="00AE418E"/>
    <w:rsid w:val="00AE580B"/>
    <w:rsid w:val="00AE6F05"/>
    <w:rsid w:val="00AE7658"/>
    <w:rsid w:val="00AE778E"/>
    <w:rsid w:val="00AE7E4B"/>
    <w:rsid w:val="00AF01C6"/>
    <w:rsid w:val="00AF0806"/>
    <w:rsid w:val="00AF2C9E"/>
    <w:rsid w:val="00AF4628"/>
    <w:rsid w:val="00AF4830"/>
    <w:rsid w:val="00AF4950"/>
    <w:rsid w:val="00AF52A9"/>
    <w:rsid w:val="00AF6DAA"/>
    <w:rsid w:val="00AF7703"/>
    <w:rsid w:val="00B00A2A"/>
    <w:rsid w:val="00B00D62"/>
    <w:rsid w:val="00B01588"/>
    <w:rsid w:val="00B0571E"/>
    <w:rsid w:val="00B05C5C"/>
    <w:rsid w:val="00B06E75"/>
    <w:rsid w:val="00B10EFE"/>
    <w:rsid w:val="00B115C7"/>
    <w:rsid w:val="00B118D6"/>
    <w:rsid w:val="00B120AC"/>
    <w:rsid w:val="00B12181"/>
    <w:rsid w:val="00B1222C"/>
    <w:rsid w:val="00B137AD"/>
    <w:rsid w:val="00B144F0"/>
    <w:rsid w:val="00B149E1"/>
    <w:rsid w:val="00B15719"/>
    <w:rsid w:val="00B16509"/>
    <w:rsid w:val="00B20B33"/>
    <w:rsid w:val="00B21034"/>
    <w:rsid w:val="00B21F59"/>
    <w:rsid w:val="00B22021"/>
    <w:rsid w:val="00B22210"/>
    <w:rsid w:val="00B228ED"/>
    <w:rsid w:val="00B2387B"/>
    <w:rsid w:val="00B238A0"/>
    <w:rsid w:val="00B23ED1"/>
    <w:rsid w:val="00B23F60"/>
    <w:rsid w:val="00B24D3E"/>
    <w:rsid w:val="00B24FED"/>
    <w:rsid w:val="00B26817"/>
    <w:rsid w:val="00B27215"/>
    <w:rsid w:val="00B278D9"/>
    <w:rsid w:val="00B27AE7"/>
    <w:rsid w:val="00B30FDE"/>
    <w:rsid w:val="00B32308"/>
    <w:rsid w:val="00B323CA"/>
    <w:rsid w:val="00B326DD"/>
    <w:rsid w:val="00B34AD9"/>
    <w:rsid w:val="00B35687"/>
    <w:rsid w:val="00B35DF6"/>
    <w:rsid w:val="00B3608C"/>
    <w:rsid w:val="00B362AB"/>
    <w:rsid w:val="00B36BDF"/>
    <w:rsid w:val="00B36E6F"/>
    <w:rsid w:val="00B37D5F"/>
    <w:rsid w:val="00B40868"/>
    <w:rsid w:val="00B4126F"/>
    <w:rsid w:val="00B41795"/>
    <w:rsid w:val="00B430E1"/>
    <w:rsid w:val="00B432B1"/>
    <w:rsid w:val="00B4402A"/>
    <w:rsid w:val="00B44537"/>
    <w:rsid w:val="00B46227"/>
    <w:rsid w:val="00B46373"/>
    <w:rsid w:val="00B46CCD"/>
    <w:rsid w:val="00B46F03"/>
    <w:rsid w:val="00B47C00"/>
    <w:rsid w:val="00B50EB0"/>
    <w:rsid w:val="00B51A4E"/>
    <w:rsid w:val="00B52036"/>
    <w:rsid w:val="00B5223C"/>
    <w:rsid w:val="00B525E5"/>
    <w:rsid w:val="00B52A15"/>
    <w:rsid w:val="00B52F39"/>
    <w:rsid w:val="00B53D17"/>
    <w:rsid w:val="00B5434D"/>
    <w:rsid w:val="00B545B2"/>
    <w:rsid w:val="00B54AEC"/>
    <w:rsid w:val="00B56CDD"/>
    <w:rsid w:val="00B57610"/>
    <w:rsid w:val="00B6027F"/>
    <w:rsid w:val="00B60565"/>
    <w:rsid w:val="00B6093A"/>
    <w:rsid w:val="00B60EAC"/>
    <w:rsid w:val="00B61A4C"/>
    <w:rsid w:val="00B61B61"/>
    <w:rsid w:val="00B6270B"/>
    <w:rsid w:val="00B62852"/>
    <w:rsid w:val="00B62E8F"/>
    <w:rsid w:val="00B638E6"/>
    <w:rsid w:val="00B6440B"/>
    <w:rsid w:val="00B64A7C"/>
    <w:rsid w:val="00B64F2A"/>
    <w:rsid w:val="00B677FB"/>
    <w:rsid w:val="00B67AF5"/>
    <w:rsid w:val="00B724C5"/>
    <w:rsid w:val="00B727C3"/>
    <w:rsid w:val="00B72BE9"/>
    <w:rsid w:val="00B738F8"/>
    <w:rsid w:val="00B73CF4"/>
    <w:rsid w:val="00B74A9F"/>
    <w:rsid w:val="00B750B5"/>
    <w:rsid w:val="00B761F2"/>
    <w:rsid w:val="00B768FA"/>
    <w:rsid w:val="00B77305"/>
    <w:rsid w:val="00B802B2"/>
    <w:rsid w:val="00B8200E"/>
    <w:rsid w:val="00B83CB2"/>
    <w:rsid w:val="00B83F80"/>
    <w:rsid w:val="00B8417E"/>
    <w:rsid w:val="00B84A6B"/>
    <w:rsid w:val="00B856FC"/>
    <w:rsid w:val="00B86500"/>
    <w:rsid w:val="00B875D4"/>
    <w:rsid w:val="00B876B8"/>
    <w:rsid w:val="00B87BDE"/>
    <w:rsid w:val="00B915BB"/>
    <w:rsid w:val="00B91FE5"/>
    <w:rsid w:val="00B924A2"/>
    <w:rsid w:val="00B92798"/>
    <w:rsid w:val="00B92BD2"/>
    <w:rsid w:val="00B92E88"/>
    <w:rsid w:val="00B93C3E"/>
    <w:rsid w:val="00B93FB9"/>
    <w:rsid w:val="00B94ECF"/>
    <w:rsid w:val="00B970B8"/>
    <w:rsid w:val="00B97DDB"/>
    <w:rsid w:val="00BA12B3"/>
    <w:rsid w:val="00BA22C2"/>
    <w:rsid w:val="00BA2C42"/>
    <w:rsid w:val="00BA52E3"/>
    <w:rsid w:val="00BA5A7B"/>
    <w:rsid w:val="00BA5B53"/>
    <w:rsid w:val="00BB0949"/>
    <w:rsid w:val="00BB0BA7"/>
    <w:rsid w:val="00BB1272"/>
    <w:rsid w:val="00BB1343"/>
    <w:rsid w:val="00BB19E9"/>
    <w:rsid w:val="00BB293A"/>
    <w:rsid w:val="00BB3294"/>
    <w:rsid w:val="00BB35DB"/>
    <w:rsid w:val="00BB4456"/>
    <w:rsid w:val="00BB5217"/>
    <w:rsid w:val="00BB5F60"/>
    <w:rsid w:val="00BB6DC7"/>
    <w:rsid w:val="00BB6DE2"/>
    <w:rsid w:val="00BB6FFD"/>
    <w:rsid w:val="00BC0444"/>
    <w:rsid w:val="00BC0474"/>
    <w:rsid w:val="00BC0B68"/>
    <w:rsid w:val="00BC144F"/>
    <w:rsid w:val="00BC1CD6"/>
    <w:rsid w:val="00BC271F"/>
    <w:rsid w:val="00BC2C85"/>
    <w:rsid w:val="00BC44E0"/>
    <w:rsid w:val="00BC4733"/>
    <w:rsid w:val="00BC4CC3"/>
    <w:rsid w:val="00BC522B"/>
    <w:rsid w:val="00BC56A1"/>
    <w:rsid w:val="00BC70DA"/>
    <w:rsid w:val="00BC7A55"/>
    <w:rsid w:val="00BC7F19"/>
    <w:rsid w:val="00BD02EA"/>
    <w:rsid w:val="00BD1CD9"/>
    <w:rsid w:val="00BD1DAB"/>
    <w:rsid w:val="00BD2231"/>
    <w:rsid w:val="00BD22EF"/>
    <w:rsid w:val="00BD2875"/>
    <w:rsid w:val="00BD2A06"/>
    <w:rsid w:val="00BD5CC0"/>
    <w:rsid w:val="00BD724D"/>
    <w:rsid w:val="00BD7CE4"/>
    <w:rsid w:val="00BE0192"/>
    <w:rsid w:val="00BE0B6A"/>
    <w:rsid w:val="00BE155B"/>
    <w:rsid w:val="00BE2881"/>
    <w:rsid w:val="00BE2998"/>
    <w:rsid w:val="00BE3310"/>
    <w:rsid w:val="00BE3388"/>
    <w:rsid w:val="00BE3F3C"/>
    <w:rsid w:val="00BE424C"/>
    <w:rsid w:val="00BE478F"/>
    <w:rsid w:val="00BE47AD"/>
    <w:rsid w:val="00BE5615"/>
    <w:rsid w:val="00BE5A72"/>
    <w:rsid w:val="00BE64BF"/>
    <w:rsid w:val="00BE6629"/>
    <w:rsid w:val="00BE72EB"/>
    <w:rsid w:val="00BE79BC"/>
    <w:rsid w:val="00BE7C63"/>
    <w:rsid w:val="00BE7EED"/>
    <w:rsid w:val="00BF0077"/>
    <w:rsid w:val="00BF00F2"/>
    <w:rsid w:val="00BF1DCB"/>
    <w:rsid w:val="00BF2AAF"/>
    <w:rsid w:val="00BF2E01"/>
    <w:rsid w:val="00BF2E05"/>
    <w:rsid w:val="00BF404D"/>
    <w:rsid w:val="00BF43F4"/>
    <w:rsid w:val="00BF4489"/>
    <w:rsid w:val="00BF44BB"/>
    <w:rsid w:val="00BF4F70"/>
    <w:rsid w:val="00BF5F8F"/>
    <w:rsid w:val="00BF73F8"/>
    <w:rsid w:val="00BF7B5C"/>
    <w:rsid w:val="00C006FE"/>
    <w:rsid w:val="00C014E6"/>
    <w:rsid w:val="00C01984"/>
    <w:rsid w:val="00C01E35"/>
    <w:rsid w:val="00C03685"/>
    <w:rsid w:val="00C03E61"/>
    <w:rsid w:val="00C045FF"/>
    <w:rsid w:val="00C04A01"/>
    <w:rsid w:val="00C06B87"/>
    <w:rsid w:val="00C06C78"/>
    <w:rsid w:val="00C0732F"/>
    <w:rsid w:val="00C074BA"/>
    <w:rsid w:val="00C07931"/>
    <w:rsid w:val="00C116F2"/>
    <w:rsid w:val="00C12237"/>
    <w:rsid w:val="00C1287E"/>
    <w:rsid w:val="00C13A43"/>
    <w:rsid w:val="00C13B39"/>
    <w:rsid w:val="00C14169"/>
    <w:rsid w:val="00C1445E"/>
    <w:rsid w:val="00C14854"/>
    <w:rsid w:val="00C1522C"/>
    <w:rsid w:val="00C159CD"/>
    <w:rsid w:val="00C1741A"/>
    <w:rsid w:val="00C1746F"/>
    <w:rsid w:val="00C20328"/>
    <w:rsid w:val="00C20A93"/>
    <w:rsid w:val="00C21020"/>
    <w:rsid w:val="00C2120B"/>
    <w:rsid w:val="00C2152C"/>
    <w:rsid w:val="00C221FB"/>
    <w:rsid w:val="00C22246"/>
    <w:rsid w:val="00C22ECC"/>
    <w:rsid w:val="00C23C70"/>
    <w:rsid w:val="00C2542E"/>
    <w:rsid w:val="00C25640"/>
    <w:rsid w:val="00C26C63"/>
    <w:rsid w:val="00C27547"/>
    <w:rsid w:val="00C27E2C"/>
    <w:rsid w:val="00C30723"/>
    <w:rsid w:val="00C32643"/>
    <w:rsid w:val="00C33D3F"/>
    <w:rsid w:val="00C3426D"/>
    <w:rsid w:val="00C3456C"/>
    <w:rsid w:val="00C34976"/>
    <w:rsid w:val="00C357C5"/>
    <w:rsid w:val="00C35BCE"/>
    <w:rsid w:val="00C35BF3"/>
    <w:rsid w:val="00C370AA"/>
    <w:rsid w:val="00C40A7F"/>
    <w:rsid w:val="00C42702"/>
    <w:rsid w:val="00C427CD"/>
    <w:rsid w:val="00C43458"/>
    <w:rsid w:val="00C43481"/>
    <w:rsid w:val="00C439D2"/>
    <w:rsid w:val="00C43FE1"/>
    <w:rsid w:val="00C443DB"/>
    <w:rsid w:val="00C448A1"/>
    <w:rsid w:val="00C44C6A"/>
    <w:rsid w:val="00C44DE7"/>
    <w:rsid w:val="00C45271"/>
    <w:rsid w:val="00C454F3"/>
    <w:rsid w:val="00C472CF"/>
    <w:rsid w:val="00C47397"/>
    <w:rsid w:val="00C475D1"/>
    <w:rsid w:val="00C50666"/>
    <w:rsid w:val="00C50B6B"/>
    <w:rsid w:val="00C51E7A"/>
    <w:rsid w:val="00C5238D"/>
    <w:rsid w:val="00C52F18"/>
    <w:rsid w:val="00C54392"/>
    <w:rsid w:val="00C55054"/>
    <w:rsid w:val="00C56820"/>
    <w:rsid w:val="00C56B08"/>
    <w:rsid w:val="00C57023"/>
    <w:rsid w:val="00C5713C"/>
    <w:rsid w:val="00C608D9"/>
    <w:rsid w:val="00C608DF"/>
    <w:rsid w:val="00C61AD3"/>
    <w:rsid w:val="00C61FF7"/>
    <w:rsid w:val="00C620EC"/>
    <w:rsid w:val="00C623AB"/>
    <w:rsid w:val="00C623BC"/>
    <w:rsid w:val="00C62598"/>
    <w:rsid w:val="00C62CA0"/>
    <w:rsid w:val="00C6343A"/>
    <w:rsid w:val="00C63540"/>
    <w:rsid w:val="00C63EE1"/>
    <w:rsid w:val="00C64380"/>
    <w:rsid w:val="00C64B0B"/>
    <w:rsid w:val="00C65E56"/>
    <w:rsid w:val="00C700F6"/>
    <w:rsid w:val="00C70580"/>
    <w:rsid w:val="00C70D2E"/>
    <w:rsid w:val="00C71665"/>
    <w:rsid w:val="00C71672"/>
    <w:rsid w:val="00C71B0D"/>
    <w:rsid w:val="00C71B8A"/>
    <w:rsid w:val="00C720B2"/>
    <w:rsid w:val="00C722DC"/>
    <w:rsid w:val="00C72873"/>
    <w:rsid w:val="00C72DAA"/>
    <w:rsid w:val="00C73B44"/>
    <w:rsid w:val="00C73E8C"/>
    <w:rsid w:val="00C742F7"/>
    <w:rsid w:val="00C74D1E"/>
    <w:rsid w:val="00C75270"/>
    <w:rsid w:val="00C76E06"/>
    <w:rsid w:val="00C77B8F"/>
    <w:rsid w:val="00C806C6"/>
    <w:rsid w:val="00C8095B"/>
    <w:rsid w:val="00C80BCD"/>
    <w:rsid w:val="00C81DC6"/>
    <w:rsid w:val="00C82D0E"/>
    <w:rsid w:val="00C82E7F"/>
    <w:rsid w:val="00C83899"/>
    <w:rsid w:val="00C840E1"/>
    <w:rsid w:val="00C84671"/>
    <w:rsid w:val="00C84DE1"/>
    <w:rsid w:val="00C852E8"/>
    <w:rsid w:val="00C854D3"/>
    <w:rsid w:val="00C85CA5"/>
    <w:rsid w:val="00C87460"/>
    <w:rsid w:val="00C876A2"/>
    <w:rsid w:val="00C8781C"/>
    <w:rsid w:val="00C87927"/>
    <w:rsid w:val="00C87D89"/>
    <w:rsid w:val="00C901A2"/>
    <w:rsid w:val="00C90602"/>
    <w:rsid w:val="00C90C0E"/>
    <w:rsid w:val="00C9311C"/>
    <w:rsid w:val="00C9365D"/>
    <w:rsid w:val="00C9437B"/>
    <w:rsid w:val="00C95A83"/>
    <w:rsid w:val="00C96675"/>
    <w:rsid w:val="00C97D58"/>
    <w:rsid w:val="00CA0373"/>
    <w:rsid w:val="00CA11FB"/>
    <w:rsid w:val="00CA1DEF"/>
    <w:rsid w:val="00CA325F"/>
    <w:rsid w:val="00CA5705"/>
    <w:rsid w:val="00CA57DF"/>
    <w:rsid w:val="00CA5F5C"/>
    <w:rsid w:val="00CA6E67"/>
    <w:rsid w:val="00CA7A24"/>
    <w:rsid w:val="00CA7A49"/>
    <w:rsid w:val="00CB0602"/>
    <w:rsid w:val="00CB17BC"/>
    <w:rsid w:val="00CB2186"/>
    <w:rsid w:val="00CB27B9"/>
    <w:rsid w:val="00CB27F0"/>
    <w:rsid w:val="00CB2E04"/>
    <w:rsid w:val="00CB2F50"/>
    <w:rsid w:val="00CB367F"/>
    <w:rsid w:val="00CB4117"/>
    <w:rsid w:val="00CB44B5"/>
    <w:rsid w:val="00CB4EA6"/>
    <w:rsid w:val="00CB5BEE"/>
    <w:rsid w:val="00CB5E1F"/>
    <w:rsid w:val="00CB5FFC"/>
    <w:rsid w:val="00CB6C72"/>
    <w:rsid w:val="00CB7150"/>
    <w:rsid w:val="00CB728E"/>
    <w:rsid w:val="00CB7300"/>
    <w:rsid w:val="00CB73C9"/>
    <w:rsid w:val="00CB7904"/>
    <w:rsid w:val="00CB7ACB"/>
    <w:rsid w:val="00CB7B63"/>
    <w:rsid w:val="00CB7D5F"/>
    <w:rsid w:val="00CC064F"/>
    <w:rsid w:val="00CC0A9C"/>
    <w:rsid w:val="00CC1840"/>
    <w:rsid w:val="00CC1FBC"/>
    <w:rsid w:val="00CC25D7"/>
    <w:rsid w:val="00CC3448"/>
    <w:rsid w:val="00CC35A9"/>
    <w:rsid w:val="00CC459E"/>
    <w:rsid w:val="00CC4777"/>
    <w:rsid w:val="00CC5787"/>
    <w:rsid w:val="00CC5E47"/>
    <w:rsid w:val="00CC66B0"/>
    <w:rsid w:val="00CC7269"/>
    <w:rsid w:val="00CD08BB"/>
    <w:rsid w:val="00CD159B"/>
    <w:rsid w:val="00CD20C4"/>
    <w:rsid w:val="00CD338A"/>
    <w:rsid w:val="00CD3514"/>
    <w:rsid w:val="00CD3934"/>
    <w:rsid w:val="00CD57BA"/>
    <w:rsid w:val="00CD5869"/>
    <w:rsid w:val="00CD5ABA"/>
    <w:rsid w:val="00CD67AA"/>
    <w:rsid w:val="00CD67F7"/>
    <w:rsid w:val="00CD6B8C"/>
    <w:rsid w:val="00CD6F0F"/>
    <w:rsid w:val="00CD7248"/>
    <w:rsid w:val="00CE0AA4"/>
    <w:rsid w:val="00CE0AA7"/>
    <w:rsid w:val="00CE1342"/>
    <w:rsid w:val="00CE13D9"/>
    <w:rsid w:val="00CE1C78"/>
    <w:rsid w:val="00CE1D42"/>
    <w:rsid w:val="00CE4706"/>
    <w:rsid w:val="00CE513E"/>
    <w:rsid w:val="00CE62CF"/>
    <w:rsid w:val="00CF03C6"/>
    <w:rsid w:val="00CF057C"/>
    <w:rsid w:val="00CF1D27"/>
    <w:rsid w:val="00CF20D4"/>
    <w:rsid w:val="00CF20FA"/>
    <w:rsid w:val="00CF391F"/>
    <w:rsid w:val="00CF3BDC"/>
    <w:rsid w:val="00CF4175"/>
    <w:rsid w:val="00CF47D1"/>
    <w:rsid w:val="00CF5686"/>
    <w:rsid w:val="00CF5851"/>
    <w:rsid w:val="00CF58C1"/>
    <w:rsid w:val="00CF5F4B"/>
    <w:rsid w:val="00CF5FAE"/>
    <w:rsid w:val="00CF7903"/>
    <w:rsid w:val="00D009A0"/>
    <w:rsid w:val="00D0313A"/>
    <w:rsid w:val="00D035F5"/>
    <w:rsid w:val="00D03D85"/>
    <w:rsid w:val="00D0503E"/>
    <w:rsid w:val="00D0546B"/>
    <w:rsid w:val="00D05717"/>
    <w:rsid w:val="00D070CE"/>
    <w:rsid w:val="00D07D09"/>
    <w:rsid w:val="00D07F1E"/>
    <w:rsid w:val="00D10BC1"/>
    <w:rsid w:val="00D11164"/>
    <w:rsid w:val="00D11286"/>
    <w:rsid w:val="00D126B8"/>
    <w:rsid w:val="00D136AF"/>
    <w:rsid w:val="00D13C46"/>
    <w:rsid w:val="00D13C9D"/>
    <w:rsid w:val="00D13DFB"/>
    <w:rsid w:val="00D15643"/>
    <w:rsid w:val="00D160BE"/>
    <w:rsid w:val="00D16DA2"/>
    <w:rsid w:val="00D176CA"/>
    <w:rsid w:val="00D17C9F"/>
    <w:rsid w:val="00D2040E"/>
    <w:rsid w:val="00D206C3"/>
    <w:rsid w:val="00D20B29"/>
    <w:rsid w:val="00D211D0"/>
    <w:rsid w:val="00D21E85"/>
    <w:rsid w:val="00D22504"/>
    <w:rsid w:val="00D2307B"/>
    <w:rsid w:val="00D242BC"/>
    <w:rsid w:val="00D25103"/>
    <w:rsid w:val="00D2537F"/>
    <w:rsid w:val="00D30688"/>
    <w:rsid w:val="00D30DC0"/>
    <w:rsid w:val="00D321C5"/>
    <w:rsid w:val="00D32245"/>
    <w:rsid w:val="00D32C6C"/>
    <w:rsid w:val="00D33A66"/>
    <w:rsid w:val="00D33DE0"/>
    <w:rsid w:val="00D3447F"/>
    <w:rsid w:val="00D34A2B"/>
    <w:rsid w:val="00D350F6"/>
    <w:rsid w:val="00D35198"/>
    <w:rsid w:val="00D352C5"/>
    <w:rsid w:val="00D355BF"/>
    <w:rsid w:val="00D35CC7"/>
    <w:rsid w:val="00D40860"/>
    <w:rsid w:val="00D40DF3"/>
    <w:rsid w:val="00D40F47"/>
    <w:rsid w:val="00D410F7"/>
    <w:rsid w:val="00D41F0A"/>
    <w:rsid w:val="00D42BA2"/>
    <w:rsid w:val="00D44F64"/>
    <w:rsid w:val="00D450C7"/>
    <w:rsid w:val="00D45600"/>
    <w:rsid w:val="00D45BAF"/>
    <w:rsid w:val="00D462C7"/>
    <w:rsid w:val="00D47EEF"/>
    <w:rsid w:val="00D5004F"/>
    <w:rsid w:val="00D50DB8"/>
    <w:rsid w:val="00D50F23"/>
    <w:rsid w:val="00D51B81"/>
    <w:rsid w:val="00D51E1B"/>
    <w:rsid w:val="00D520F2"/>
    <w:rsid w:val="00D52687"/>
    <w:rsid w:val="00D52982"/>
    <w:rsid w:val="00D54498"/>
    <w:rsid w:val="00D54EF2"/>
    <w:rsid w:val="00D55F11"/>
    <w:rsid w:val="00D55F2C"/>
    <w:rsid w:val="00D562C8"/>
    <w:rsid w:val="00D562F3"/>
    <w:rsid w:val="00D568DE"/>
    <w:rsid w:val="00D577A4"/>
    <w:rsid w:val="00D57895"/>
    <w:rsid w:val="00D57E26"/>
    <w:rsid w:val="00D6135D"/>
    <w:rsid w:val="00D623A1"/>
    <w:rsid w:val="00D62E93"/>
    <w:rsid w:val="00D63815"/>
    <w:rsid w:val="00D63FDE"/>
    <w:rsid w:val="00D640B3"/>
    <w:rsid w:val="00D6423C"/>
    <w:rsid w:val="00D64BFC"/>
    <w:rsid w:val="00D6539F"/>
    <w:rsid w:val="00D66C60"/>
    <w:rsid w:val="00D6770E"/>
    <w:rsid w:val="00D67ABB"/>
    <w:rsid w:val="00D70096"/>
    <w:rsid w:val="00D71873"/>
    <w:rsid w:val="00D73444"/>
    <w:rsid w:val="00D73B21"/>
    <w:rsid w:val="00D73D05"/>
    <w:rsid w:val="00D74478"/>
    <w:rsid w:val="00D769F4"/>
    <w:rsid w:val="00D800F8"/>
    <w:rsid w:val="00D80E7D"/>
    <w:rsid w:val="00D81577"/>
    <w:rsid w:val="00D81BC2"/>
    <w:rsid w:val="00D81D58"/>
    <w:rsid w:val="00D8324D"/>
    <w:rsid w:val="00D834F4"/>
    <w:rsid w:val="00D83C6E"/>
    <w:rsid w:val="00D848DA"/>
    <w:rsid w:val="00D84A2B"/>
    <w:rsid w:val="00D872E1"/>
    <w:rsid w:val="00D87F69"/>
    <w:rsid w:val="00D909E2"/>
    <w:rsid w:val="00D91133"/>
    <w:rsid w:val="00D93619"/>
    <w:rsid w:val="00D93E3B"/>
    <w:rsid w:val="00D94C51"/>
    <w:rsid w:val="00D950A1"/>
    <w:rsid w:val="00D951EF"/>
    <w:rsid w:val="00DA1022"/>
    <w:rsid w:val="00DA174B"/>
    <w:rsid w:val="00DA19F4"/>
    <w:rsid w:val="00DA1CDD"/>
    <w:rsid w:val="00DA30B6"/>
    <w:rsid w:val="00DA35AE"/>
    <w:rsid w:val="00DA366A"/>
    <w:rsid w:val="00DA44F1"/>
    <w:rsid w:val="00DA484A"/>
    <w:rsid w:val="00DA4B94"/>
    <w:rsid w:val="00DA55A4"/>
    <w:rsid w:val="00DA55D6"/>
    <w:rsid w:val="00DA55F8"/>
    <w:rsid w:val="00DA5686"/>
    <w:rsid w:val="00DA6672"/>
    <w:rsid w:val="00DA72BD"/>
    <w:rsid w:val="00DA7654"/>
    <w:rsid w:val="00DA7854"/>
    <w:rsid w:val="00DA7F8E"/>
    <w:rsid w:val="00DB01F9"/>
    <w:rsid w:val="00DB256D"/>
    <w:rsid w:val="00DB258C"/>
    <w:rsid w:val="00DB2633"/>
    <w:rsid w:val="00DB28D2"/>
    <w:rsid w:val="00DB30ED"/>
    <w:rsid w:val="00DB3A56"/>
    <w:rsid w:val="00DB42C8"/>
    <w:rsid w:val="00DB4736"/>
    <w:rsid w:val="00DB5CA8"/>
    <w:rsid w:val="00DB6C7D"/>
    <w:rsid w:val="00DB6EF5"/>
    <w:rsid w:val="00DB7A58"/>
    <w:rsid w:val="00DC0141"/>
    <w:rsid w:val="00DC0E6E"/>
    <w:rsid w:val="00DC1BCD"/>
    <w:rsid w:val="00DC33EF"/>
    <w:rsid w:val="00DC38ED"/>
    <w:rsid w:val="00DC4B16"/>
    <w:rsid w:val="00DC6932"/>
    <w:rsid w:val="00DC6F94"/>
    <w:rsid w:val="00DC710B"/>
    <w:rsid w:val="00DD11EB"/>
    <w:rsid w:val="00DD18D0"/>
    <w:rsid w:val="00DD29CD"/>
    <w:rsid w:val="00DD2D55"/>
    <w:rsid w:val="00DD2E28"/>
    <w:rsid w:val="00DD386E"/>
    <w:rsid w:val="00DD3A67"/>
    <w:rsid w:val="00DD4845"/>
    <w:rsid w:val="00DD4E1D"/>
    <w:rsid w:val="00DD52F1"/>
    <w:rsid w:val="00DD5305"/>
    <w:rsid w:val="00DD5E60"/>
    <w:rsid w:val="00DD6083"/>
    <w:rsid w:val="00DD63C0"/>
    <w:rsid w:val="00DD787D"/>
    <w:rsid w:val="00DD7CE6"/>
    <w:rsid w:val="00DE0097"/>
    <w:rsid w:val="00DE1AC4"/>
    <w:rsid w:val="00DE1B1E"/>
    <w:rsid w:val="00DE3ADA"/>
    <w:rsid w:val="00DE3F0E"/>
    <w:rsid w:val="00DE5A1C"/>
    <w:rsid w:val="00DE6CFD"/>
    <w:rsid w:val="00DE6D25"/>
    <w:rsid w:val="00DF0A5D"/>
    <w:rsid w:val="00DF1310"/>
    <w:rsid w:val="00DF18D0"/>
    <w:rsid w:val="00DF1CE1"/>
    <w:rsid w:val="00DF2728"/>
    <w:rsid w:val="00DF2C6E"/>
    <w:rsid w:val="00DF460D"/>
    <w:rsid w:val="00DF5365"/>
    <w:rsid w:val="00DF54F9"/>
    <w:rsid w:val="00DF558F"/>
    <w:rsid w:val="00DF7597"/>
    <w:rsid w:val="00E002D9"/>
    <w:rsid w:val="00E00A8E"/>
    <w:rsid w:val="00E00B0A"/>
    <w:rsid w:val="00E02BF1"/>
    <w:rsid w:val="00E02D38"/>
    <w:rsid w:val="00E03BEF"/>
    <w:rsid w:val="00E03CE7"/>
    <w:rsid w:val="00E03E8C"/>
    <w:rsid w:val="00E0466F"/>
    <w:rsid w:val="00E0556F"/>
    <w:rsid w:val="00E057ED"/>
    <w:rsid w:val="00E064E6"/>
    <w:rsid w:val="00E0698D"/>
    <w:rsid w:val="00E070B9"/>
    <w:rsid w:val="00E074A9"/>
    <w:rsid w:val="00E11AB5"/>
    <w:rsid w:val="00E11D4C"/>
    <w:rsid w:val="00E12615"/>
    <w:rsid w:val="00E1267D"/>
    <w:rsid w:val="00E13187"/>
    <w:rsid w:val="00E13FBE"/>
    <w:rsid w:val="00E14ABC"/>
    <w:rsid w:val="00E14BF8"/>
    <w:rsid w:val="00E1516E"/>
    <w:rsid w:val="00E15302"/>
    <w:rsid w:val="00E15DA1"/>
    <w:rsid w:val="00E15EAA"/>
    <w:rsid w:val="00E167C0"/>
    <w:rsid w:val="00E16CDB"/>
    <w:rsid w:val="00E17217"/>
    <w:rsid w:val="00E175D8"/>
    <w:rsid w:val="00E17BAB"/>
    <w:rsid w:val="00E20C41"/>
    <w:rsid w:val="00E20FBC"/>
    <w:rsid w:val="00E21BAC"/>
    <w:rsid w:val="00E225DB"/>
    <w:rsid w:val="00E232BE"/>
    <w:rsid w:val="00E23AAB"/>
    <w:rsid w:val="00E23B93"/>
    <w:rsid w:val="00E23DBB"/>
    <w:rsid w:val="00E24B12"/>
    <w:rsid w:val="00E25265"/>
    <w:rsid w:val="00E26D06"/>
    <w:rsid w:val="00E26EA5"/>
    <w:rsid w:val="00E27E22"/>
    <w:rsid w:val="00E304D1"/>
    <w:rsid w:val="00E30B7B"/>
    <w:rsid w:val="00E3119C"/>
    <w:rsid w:val="00E31759"/>
    <w:rsid w:val="00E32869"/>
    <w:rsid w:val="00E33CAF"/>
    <w:rsid w:val="00E34EE3"/>
    <w:rsid w:val="00E36D30"/>
    <w:rsid w:val="00E377B7"/>
    <w:rsid w:val="00E41DEB"/>
    <w:rsid w:val="00E41E0F"/>
    <w:rsid w:val="00E41F8F"/>
    <w:rsid w:val="00E42439"/>
    <w:rsid w:val="00E4265C"/>
    <w:rsid w:val="00E42E12"/>
    <w:rsid w:val="00E43112"/>
    <w:rsid w:val="00E43D1A"/>
    <w:rsid w:val="00E440A7"/>
    <w:rsid w:val="00E45FEA"/>
    <w:rsid w:val="00E4689C"/>
    <w:rsid w:val="00E50908"/>
    <w:rsid w:val="00E51184"/>
    <w:rsid w:val="00E51FCF"/>
    <w:rsid w:val="00E52B21"/>
    <w:rsid w:val="00E53CD0"/>
    <w:rsid w:val="00E53EEB"/>
    <w:rsid w:val="00E55286"/>
    <w:rsid w:val="00E55982"/>
    <w:rsid w:val="00E55F6D"/>
    <w:rsid w:val="00E56B2E"/>
    <w:rsid w:val="00E57A29"/>
    <w:rsid w:val="00E57CDB"/>
    <w:rsid w:val="00E60304"/>
    <w:rsid w:val="00E61E5A"/>
    <w:rsid w:val="00E6318A"/>
    <w:rsid w:val="00E64243"/>
    <w:rsid w:val="00E64E53"/>
    <w:rsid w:val="00E650EC"/>
    <w:rsid w:val="00E6556B"/>
    <w:rsid w:val="00E656CF"/>
    <w:rsid w:val="00E6686C"/>
    <w:rsid w:val="00E6688F"/>
    <w:rsid w:val="00E67111"/>
    <w:rsid w:val="00E709B2"/>
    <w:rsid w:val="00E70A5A"/>
    <w:rsid w:val="00E70CBA"/>
    <w:rsid w:val="00E71585"/>
    <w:rsid w:val="00E723A5"/>
    <w:rsid w:val="00E7240D"/>
    <w:rsid w:val="00E7264D"/>
    <w:rsid w:val="00E72AE0"/>
    <w:rsid w:val="00E72D54"/>
    <w:rsid w:val="00E73169"/>
    <w:rsid w:val="00E73C37"/>
    <w:rsid w:val="00E74085"/>
    <w:rsid w:val="00E743FC"/>
    <w:rsid w:val="00E76140"/>
    <w:rsid w:val="00E77A09"/>
    <w:rsid w:val="00E77BE4"/>
    <w:rsid w:val="00E8100C"/>
    <w:rsid w:val="00E82CEA"/>
    <w:rsid w:val="00E83735"/>
    <w:rsid w:val="00E83743"/>
    <w:rsid w:val="00E8448E"/>
    <w:rsid w:val="00E85BFF"/>
    <w:rsid w:val="00E85E01"/>
    <w:rsid w:val="00E85F0B"/>
    <w:rsid w:val="00E85F79"/>
    <w:rsid w:val="00E862A0"/>
    <w:rsid w:val="00E86E9A"/>
    <w:rsid w:val="00E879B2"/>
    <w:rsid w:val="00E87ADB"/>
    <w:rsid w:val="00E90EF0"/>
    <w:rsid w:val="00E90F8C"/>
    <w:rsid w:val="00E91DAA"/>
    <w:rsid w:val="00E93350"/>
    <w:rsid w:val="00E9405A"/>
    <w:rsid w:val="00E943C1"/>
    <w:rsid w:val="00E9468D"/>
    <w:rsid w:val="00E94C7C"/>
    <w:rsid w:val="00E94EC5"/>
    <w:rsid w:val="00E95B43"/>
    <w:rsid w:val="00EA073C"/>
    <w:rsid w:val="00EA0C7E"/>
    <w:rsid w:val="00EA0EA3"/>
    <w:rsid w:val="00EA1390"/>
    <w:rsid w:val="00EA1428"/>
    <w:rsid w:val="00EA20D7"/>
    <w:rsid w:val="00EA4445"/>
    <w:rsid w:val="00EA5A67"/>
    <w:rsid w:val="00EA6167"/>
    <w:rsid w:val="00EA6560"/>
    <w:rsid w:val="00EA6E95"/>
    <w:rsid w:val="00EA7791"/>
    <w:rsid w:val="00EA7828"/>
    <w:rsid w:val="00EA79D6"/>
    <w:rsid w:val="00EA7D06"/>
    <w:rsid w:val="00EB0772"/>
    <w:rsid w:val="00EB0D4C"/>
    <w:rsid w:val="00EB2005"/>
    <w:rsid w:val="00EB2203"/>
    <w:rsid w:val="00EB2827"/>
    <w:rsid w:val="00EB2FEF"/>
    <w:rsid w:val="00EB43DD"/>
    <w:rsid w:val="00EB49D1"/>
    <w:rsid w:val="00EB526A"/>
    <w:rsid w:val="00EB53D4"/>
    <w:rsid w:val="00EB62D9"/>
    <w:rsid w:val="00EB6471"/>
    <w:rsid w:val="00EB659E"/>
    <w:rsid w:val="00EB7038"/>
    <w:rsid w:val="00EB76FE"/>
    <w:rsid w:val="00EB7A5F"/>
    <w:rsid w:val="00EC0A40"/>
    <w:rsid w:val="00EC0B3A"/>
    <w:rsid w:val="00EC17A0"/>
    <w:rsid w:val="00EC1ECD"/>
    <w:rsid w:val="00EC3008"/>
    <w:rsid w:val="00EC32CD"/>
    <w:rsid w:val="00EC5EFB"/>
    <w:rsid w:val="00EC7359"/>
    <w:rsid w:val="00ED00BD"/>
    <w:rsid w:val="00ED0186"/>
    <w:rsid w:val="00ED0ACF"/>
    <w:rsid w:val="00ED0BD3"/>
    <w:rsid w:val="00ED2D31"/>
    <w:rsid w:val="00ED3004"/>
    <w:rsid w:val="00ED4741"/>
    <w:rsid w:val="00ED48B6"/>
    <w:rsid w:val="00ED514B"/>
    <w:rsid w:val="00ED534E"/>
    <w:rsid w:val="00ED6148"/>
    <w:rsid w:val="00ED6BA9"/>
    <w:rsid w:val="00ED759D"/>
    <w:rsid w:val="00EE0BC1"/>
    <w:rsid w:val="00EE12A6"/>
    <w:rsid w:val="00EE24EE"/>
    <w:rsid w:val="00EE2F8A"/>
    <w:rsid w:val="00EE32CC"/>
    <w:rsid w:val="00EE4003"/>
    <w:rsid w:val="00EE4A2C"/>
    <w:rsid w:val="00EE4BD1"/>
    <w:rsid w:val="00EE524A"/>
    <w:rsid w:val="00EE5A06"/>
    <w:rsid w:val="00EE5C51"/>
    <w:rsid w:val="00EE616F"/>
    <w:rsid w:val="00EE6D7A"/>
    <w:rsid w:val="00EF03C9"/>
    <w:rsid w:val="00EF17B8"/>
    <w:rsid w:val="00EF29CB"/>
    <w:rsid w:val="00EF310A"/>
    <w:rsid w:val="00EF3738"/>
    <w:rsid w:val="00EF380D"/>
    <w:rsid w:val="00EF3EB0"/>
    <w:rsid w:val="00EF4951"/>
    <w:rsid w:val="00EF4FA8"/>
    <w:rsid w:val="00EF5CAE"/>
    <w:rsid w:val="00EF61AE"/>
    <w:rsid w:val="00EF646E"/>
    <w:rsid w:val="00EF7BF1"/>
    <w:rsid w:val="00F00243"/>
    <w:rsid w:val="00F00EDC"/>
    <w:rsid w:val="00F01FA1"/>
    <w:rsid w:val="00F02964"/>
    <w:rsid w:val="00F0309E"/>
    <w:rsid w:val="00F0335E"/>
    <w:rsid w:val="00F068D3"/>
    <w:rsid w:val="00F06D6F"/>
    <w:rsid w:val="00F0763F"/>
    <w:rsid w:val="00F0771D"/>
    <w:rsid w:val="00F07A28"/>
    <w:rsid w:val="00F11A4E"/>
    <w:rsid w:val="00F12263"/>
    <w:rsid w:val="00F140DE"/>
    <w:rsid w:val="00F14737"/>
    <w:rsid w:val="00F14837"/>
    <w:rsid w:val="00F14C6C"/>
    <w:rsid w:val="00F14CD3"/>
    <w:rsid w:val="00F14FCB"/>
    <w:rsid w:val="00F15817"/>
    <w:rsid w:val="00F15A7F"/>
    <w:rsid w:val="00F1677D"/>
    <w:rsid w:val="00F1731F"/>
    <w:rsid w:val="00F17419"/>
    <w:rsid w:val="00F17A86"/>
    <w:rsid w:val="00F21994"/>
    <w:rsid w:val="00F22212"/>
    <w:rsid w:val="00F24087"/>
    <w:rsid w:val="00F26552"/>
    <w:rsid w:val="00F26D4D"/>
    <w:rsid w:val="00F30B74"/>
    <w:rsid w:val="00F30B8F"/>
    <w:rsid w:val="00F31908"/>
    <w:rsid w:val="00F32F97"/>
    <w:rsid w:val="00F33378"/>
    <w:rsid w:val="00F338B8"/>
    <w:rsid w:val="00F33AF7"/>
    <w:rsid w:val="00F34154"/>
    <w:rsid w:val="00F3550D"/>
    <w:rsid w:val="00F36F09"/>
    <w:rsid w:val="00F37446"/>
    <w:rsid w:val="00F37534"/>
    <w:rsid w:val="00F4050E"/>
    <w:rsid w:val="00F4132D"/>
    <w:rsid w:val="00F41B48"/>
    <w:rsid w:val="00F423A0"/>
    <w:rsid w:val="00F43216"/>
    <w:rsid w:val="00F43462"/>
    <w:rsid w:val="00F43D2E"/>
    <w:rsid w:val="00F46568"/>
    <w:rsid w:val="00F47097"/>
    <w:rsid w:val="00F47F5C"/>
    <w:rsid w:val="00F506F2"/>
    <w:rsid w:val="00F509A8"/>
    <w:rsid w:val="00F518AD"/>
    <w:rsid w:val="00F51E6B"/>
    <w:rsid w:val="00F51F7C"/>
    <w:rsid w:val="00F53E4C"/>
    <w:rsid w:val="00F55CAA"/>
    <w:rsid w:val="00F56A7C"/>
    <w:rsid w:val="00F572F0"/>
    <w:rsid w:val="00F574F2"/>
    <w:rsid w:val="00F57B0D"/>
    <w:rsid w:val="00F60A24"/>
    <w:rsid w:val="00F60B74"/>
    <w:rsid w:val="00F62E4D"/>
    <w:rsid w:val="00F63139"/>
    <w:rsid w:val="00F64D11"/>
    <w:rsid w:val="00F64FB2"/>
    <w:rsid w:val="00F651CD"/>
    <w:rsid w:val="00F65AFB"/>
    <w:rsid w:val="00F65DAC"/>
    <w:rsid w:val="00F665CE"/>
    <w:rsid w:val="00F672F2"/>
    <w:rsid w:val="00F67D36"/>
    <w:rsid w:val="00F67D44"/>
    <w:rsid w:val="00F67D66"/>
    <w:rsid w:val="00F71680"/>
    <w:rsid w:val="00F71735"/>
    <w:rsid w:val="00F7215F"/>
    <w:rsid w:val="00F727E9"/>
    <w:rsid w:val="00F7301F"/>
    <w:rsid w:val="00F73E96"/>
    <w:rsid w:val="00F75DE1"/>
    <w:rsid w:val="00F75FB6"/>
    <w:rsid w:val="00F76247"/>
    <w:rsid w:val="00F775AC"/>
    <w:rsid w:val="00F778CB"/>
    <w:rsid w:val="00F80314"/>
    <w:rsid w:val="00F80C60"/>
    <w:rsid w:val="00F80D9D"/>
    <w:rsid w:val="00F81A57"/>
    <w:rsid w:val="00F81D88"/>
    <w:rsid w:val="00F82268"/>
    <w:rsid w:val="00F827F2"/>
    <w:rsid w:val="00F829F8"/>
    <w:rsid w:val="00F82AA2"/>
    <w:rsid w:val="00F84371"/>
    <w:rsid w:val="00F847B3"/>
    <w:rsid w:val="00F85271"/>
    <w:rsid w:val="00F8620E"/>
    <w:rsid w:val="00F87718"/>
    <w:rsid w:val="00F917C1"/>
    <w:rsid w:val="00F928A0"/>
    <w:rsid w:val="00F94AC2"/>
    <w:rsid w:val="00F95C41"/>
    <w:rsid w:val="00F9644C"/>
    <w:rsid w:val="00F96531"/>
    <w:rsid w:val="00F9669A"/>
    <w:rsid w:val="00F97630"/>
    <w:rsid w:val="00F97765"/>
    <w:rsid w:val="00F97A99"/>
    <w:rsid w:val="00F97C25"/>
    <w:rsid w:val="00FA2C13"/>
    <w:rsid w:val="00FA2C3C"/>
    <w:rsid w:val="00FA355D"/>
    <w:rsid w:val="00FA3A9A"/>
    <w:rsid w:val="00FA3E53"/>
    <w:rsid w:val="00FA52D2"/>
    <w:rsid w:val="00FA5496"/>
    <w:rsid w:val="00FA655D"/>
    <w:rsid w:val="00FA6578"/>
    <w:rsid w:val="00FA73F1"/>
    <w:rsid w:val="00FA779A"/>
    <w:rsid w:val="00FB0456"/>
    <w:rsid w:val="00FB048A"/>
    <w:rsid w:val="00FB127E"/>
    <w:rsid w:val="00FB14E1"/>
    <w:rsid w:val="00FB1803"/>
    <w:rsid w:val="00FB20AB"/>
    <w:rsid w:val="00FB2783"/>
    <w:rsid w:val="00FB2B9E"/>
    <w:rsid w:val="00FB3559"/>
    <w:rsid w:val="00FB4970"/>
    <w:rsid w:val="00FB5516"/>
    <w:rsid w:val="00FB5CA2"/>
    <w:rsid w:val="00FB6961"/>
    <w:rsid w:val="00FB69F3"/>
    <w:rsid w:val="00FB78C5"/>
    <w:rsid w:val="00FC2556"/>
    <w:rsid w:val="00FC2C1B"/>
    <w:rsid w:val="00FC30EA"/>
    <w:rsid w:val="00FC38C5"/>
    <w:rsid w:val="00FC3BD1"/>
    <w:rsid w:val="00FC4C8D"/>
    <w:rsid w:val="00FC4E0F"/>
    <w:rsid w:val="00FC5FBD"/>
    <w:rsid w:val="00FC65B6"/>
    <w:rsid w:val="00FC7A7C"/>
    <w:rsid w:val="00FD0051"/>
    <w:rsid w:val="00FD02FE"/>
    <w:rsid w:val="00FD0602"/>
    <w:rsid w:val="00FD0D2D"/>
    <w:rsid w:val="00FD13B3"/>
    <w:rsid w:val="00FD198D"/>
    <w:rsid w:val="00FD2CA5"/>
    <w:rsid w:val="00FD3062"/>
    <w:rsid w:val="00FD3361"/>
    <w:rsid w:val="00FD3678"/>
    <w:rsid w:val="00FD434D"/>
    <w:rsid w:val="00FD44B5"/>
    <w:rsid w:val="00FD457B"/>
    <w:rsid w:val="00FD46F1"/>
    <w:rsid w:val="00FD5786"/>
    <w:rsid w:val="00FD5B6D"/>
    <w:rsid w:val="00FD629F"/>
    <w:rsid w:val="00FD6737"/>
    <w:rsid w:val="00FD6EFC"/>
    <w:rsid w:val="00FD7008"/>
    <w:rsid w:val="00FD717D"/>
    <w:rsid w:val="00FD7C34"/>
    <w:rsid w:val="00FE0BB6"/>
    <w:rsid w:val="00FE1CF3"/>
    <w:rsid w:val="00FE32B0"/>
    <w:rsid w:val="00FE33D0"/>
    <w:rsid w:val="00FE4030"/>
    <w:rsid w:val="00FE4B50"/>
    <w:rsid w:val="00FE5F37"/>
    <w:rsid w:val="00FE67D8"/>
    <w:rsid w:val="00FE68C0"/>
    <w:rsid w:val="00FE7040"/>
    <w:rsid w:val="00FE7BEF"/>
    <w:rsid w:val="00FF199E"/>
    <w:rsid w:val="00FF219B"/>
    <w:rsid w:val="00FF2395"/>
    <w:rsid w:val="00FF3EFF"/>
    <w:rsid w:val="00FF4F37"/>
    <w:rsid w:val="00FF50CB"/>
    <w:rsid w:val="00FF53C9"/>
    <w:rsid w:val="00FF585E"/>
    <w:rsid w:val="00FF6E1E"/>
    <w:rsid w:val="00FF6E33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34A6"/>
    <w:rPr>
      <w:rFonts w:ascii="Arial" w:hAnsi="Arial"/>
      <w:color w:val="000000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eastAsia="宋体" w:hAnsi="Times New Roman"/>
      <w:b/>
      <w:color w:val="auto"/>
      <w:sz w:val="22"/>
      <w:lang w:eastAsia="zh-CN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宋体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eastAsia="宋体" w:hAnsi="Courier New"/>
      <w:b/>
      <w:color w:val="auto"/>
      <w:sz w:val="20"/>
      <w:lang w:eastAsia="zh-CN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 New" w:hAnsi="Courier New" w:cs="Courier New"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color w:val="auto"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eastAsia="宋体" w:hAnsi="Courier New"/>
      <w:color w:val="auto"/>
      <w:sz w:val="20"/>
      <w:u w:val="single"/>
      <w:lang w:eastAsia="zh-CN"/>
    </w:rPr>
  </w:style>
  <w:style w:type="paragraph" w:styleId="Heading7">
    <w:name w:val="heading 7"/>
    <w:basedOn w:val="Normal"/>
    <w:next w:val="Normal"/>
    <w:qFormat/>
    <w:pPr>
      <w:keepNext/>
      <w:spacing w:line="230" w:lineRule="auto"/>
      <w:jc w:val="center"/>
      <w:outlineLvl w:val="6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Courier New" w:eastAsia="宋体" w:hAnsi="Courier New"/>
      <w:b/>
      <w:bCs/>
      <w:color w:val="auto"/>
      <w:sz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Descrip">
    <w:name w:val="SamDescrip"/>
    <w:basedOn w:val="Normal"/>
    <w:pPr>
      <w:tabs>
        <w:tab w:val="right" w:pos="9360"/>
      </w:tabs>
      <w:ind w:left="2160" w:hanging="2160"/>
      <w:jc w:val="both"/>
    </w:pPr>
    <w:rPr>
      <w:sz w:val="20"/>
    </w:rPr>
  </w:style>
  <w:style w:type="paragraph" w:styleId="CommentText">
    <w:name w:val="annotation text"/>
    <w:basedOn w:val="Normal"/>
    <w:link w:val="CommentTextChar"/>
    <w:rPr>
      <w:rFonts w:ascii="Times" w:hAnsi="Times"/>
      <w:color w:val="auto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color w:val="auto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color w:val="auto"/>
      <w:sz w:val="32"/>
      <w:szCs w:val="24"/>
    </w:rPr>
  </w:style>
  <w:style w:type="paragraph" w:customStyle="1" w:styleId="a">
    <w:name w:val="a"/>
    <w:basedOn w:val="Normal"/>
    <w:pPr>
      <w:spacing w:before="60" w:after="60"/>
    </w:pPr>
    <w:rPr>
      <w:rFonts w:ascii="Times New Roman" w:eastAsia="宋体" w:hAnsi="Times New Roman"/>
      <w:b/>
      <w:color w:val="auto"/>
      <w:sz w:val="22"/>
      <w:lang w:val="en-GB" w:eastAsia="zh-CN"/>
    </w:rPr>
  </w:style>
  <w:style w:type="paragraph" w:styleId="BodyText">
    <w:name w:val="Body Text"/>
    <w:basedOn w:val="Normal"/>
    <w:rPr>
      <w:color w:val="auto"/>
      <w:sz w:val="20"/>
    </w:rPr>
  </w:style>
  <w:style w:type="paragraph" w:styleId="EndnoteText">
    <w:name w:val="endnote text"/>
    <w:basedOn w:val="Normal"/>
    <w:semiHidden/>
    <w:rPr>
      <w:rFonts w:ascii="Times" w:eastAsia="宋体" w:hAnsi="Times"/>
      <w:color w:val="auto"/>
      <w:sz w:val="20"/>
    </w:rPr>
  </w:style>
  <w:style w:type="paragraph" w:customStyle="1" w:styleId="Bodytext1">
    <w:name w:val="Body text 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8" w:right="9504" w:firstLine="288"/>
      <w:jc w:val="right"/>
    </w:pPr>
    <w:rPr>
      <w:snapToGrid w:val="0"/>
      <w:color w:val="000000"/>
      <w:sz w:val="22"/>
      <w:lang w:eastAsia="en-US"/>
    </w:rPr>
  </w:style>
  <w:style w:type="paragraph" w:customStyle="1" w:styleId="Createdby">
    <w:name w:val="Created by"/>
    <w:rPr>
      <w:lang w:eastAsia="en-US"/>
    </w:rPr>
  </w:style>
  <w:style w:type="character" w:styleId="Hyperlink">
    <w:name w:val="Hyperlink"/>
    <w:rsid w:val="00791BB1"/>
    <w:rPr>
      <w:color w:val="0000FF"/>
      <w:u w:val="single"/>
    </w:rPr>
  </w:style>
  <w:style w:type="paragraph" w:customStyle="1" w:styleId="Normal0">
    <w:name w:val="Normal_0"/>
    <w:qFormat/>
    <w:rsid w:val="00F37446"/>
    <w:rPr>
      <w:rFonts w:ascii="Times" w:hAnsi="Times"/>
      <w:sz w:val="24"/>
      <w:lang w:eastAsia="en-US"/>
    </w:rPr>
  </w:style>
  <w:style w:type="paragraph" w:customStyle="1" w:styleId="Normal1">
    <w:name w:val="Normal_1"/>
    <w:qFormat/>
    <w:rsid w:val="00F37446"/>
    <w:rPr>
      <w:rFonts w:ascii="Times" w:hAnsi="Times"/>
      <w:sz w:val="24"/>
      <w:lang w:eastAsia="en-US"/>
    </w:rPr>
  </w:style>
  <w:style w:type="paragraph" w:customStyle="1" w:styleId="Normal2">
    <w:name w:val="Normal_2"/>
    <w:qFormat/>
    <w:rsid w:val="00F37446"/>
    <w:rPr>
      <w:sz w:val="24"/>
      <w:szCs w:val="24"/>
      <w:lang w:eastAsia="zh-TW"/>
    </w:rPr>
  </w:style>
  <w:style w:type="paragraph" w:customStyle="1" w:styleId="CommentText0">
    <w:name w:val="Comment Text_0"/>
    <w:basedOn w:val="Normal0"/>
    <w:link w:val="CharChar1"/>
    <w:semiHidden/>
    <w:rsid w:val="00F37446"/>
    <w:rPr>
      <w:sz w:val="20"/>
    </w:rPr>
  </w:style>
  <w:style w:type="paragraph" w:customStyle="1" w:styleId="CommentText1">
    <w:name w:val="Comment Text_1"/>
    <w:basedOn w:val="Normal"/>
    <w:link w:val="CharChar10"/>
    <w:semiHidden/>
    <w:rsid w:val="00F37446"/>
    <w:rPr>
      <w:rFonts w:ascii="Times" w:hAnsi="Times"/>
      <w:color w:val="auto"/>
      <w:sz w:val="20"/>
    </w:rPr>
  </w:style>
  <w:style w:type="paragraph" w:customStyle="1" w:styleId="CommentText2">
    <w:name w:val="Comment Text_2"/>
    <w:basedOn w:val="Normal"/>
    <w:link w:val="CharChar11"/>
    <w:semiHidden/>
    <w:rsid w:val="00F37446"/>
    <w:rPr>
      <w:rFonts w:ascii="Times" w:hAnsi="Times"/>
      <w:color w:val="auto"/>
      <w:sz w:val="20"/>
    </w:rPr>
  </w:style>
  <w:style w:type="character" w:customStyle="1" w:styleId="CommentTextChar">
    <w:name w:val="Comment Text Char"/>
    <w:link w:val="CommentText"/>
    <w:locked/>
    <w:rsid w:val="00F37446"/>
    <w:rPr>
      <w:rFonts w:ascii="Times" w:hAnsi="Times"/>
      <w:lang w:eastAsia="en-US"/>
    </w:rPr>
  </w:style>
  <w:style w:type="character" w:customStyle="1" w:styleId="CharChar1">
    <w:name w:val="Char Char1"/>
    <w:link w:val="CommentText0"/>
    <w:semiHidden/>
    <w:rsid w:val="00F37446"/>
    <w:rPr>
      <w:rFonts w:ascii="Times" w:hAnsi="Times"/>
      <w:lang w:eastAsia="en-US"/>
    </w:rPr>
  </w:style>
  <w:style w:type="character" w:customStyle="1" w:styleId="CharChar10">
    <w:name w:val="Char Char1_0"/>
    <w:link w:val="CommentText1"/>
    <w:semiHidden/>
    <w:rsid w:val="00F37446"/>
    <w:rPr>
      <w:rFonts w:ascii="Times" w:hAnsi="Times"/>
      <w:lang w:eastAsia="en-US"/>
    </w:rPr>
  </w:style>
  <w:style w:type="character" w:customStyle="1" w:styleId="CharChar11">
    <w:name w:val="Char Char1_1"/>
    <w:link w:val="CommentText2"/>
    <w:semiHidden/>
    <w:rsid w:val="00F37446"/>
    <w:rPr>
      <w:rFonts w:ascii="Times" w:hAnsi="Times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034A6"/>
    <w:rPr>
      <w:rFonts w:ascii="Arial" w:hAnsi="Arial"/>
      <w:color w:val="000000"/>
      <w:sz w:val="18"/>
      <w:lang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imes New Roman" w:eastAsia="宋体" w:hAnsi="Times New Roman"/>
      <w:b/>
      <w:color w:val="auto"/>
      <w:sz w:val="22"/>
      <w:lang w:eastAsia="zh-CN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eastAsia="宋体"/>
      <w:b/>
      <w:sz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Courier New" w:eastAsia="宋体" w:hAnsi="Courier New"/>
      <w:b/>
      <w:color w:val="auto"/>
      <w:sz w:val="20"/>
      <w:lang w:eastAsia="zh-CN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ourier New" w:hAnsi="Courier New" w:cs="Courier New"/>
      <w:sz w:val="20"/>
      <w:u w:val="single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Courier New" w:hAnsi="Courier New"/>
      <w:b/>
      <w:color w:val="auto"/>
      <w:sz w:val="20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ourier New" w:eastAsia="宋体" w:hAnsi="Courier New"/>
      <w:color w:val="auto"/>
      <w:sz w:val="20"/>
      <w:u w:val="single"/>
      <w:lang w:eastAsia="zh-CN"/>
    </w:rPr>
  </w:style>
  <w:style w:type="paragraph" w:styleId="Heading7">
    <w:name w:val="heading 7"/>
    <w:basedOn w:val="Normal"/>
    <w:next w:val="Normal"/>
    <w:qFormat/>
    <w:pPr>
      <w:keepNext/>
      <w:spacing w:line="230" w:lineRule="auto"/>
      <w:jc w:val="center"/>
      <w:outlineLvl w:val="6"/>
    </w:pPr>
    <w:rPr>
      <w:b/>
      <w:bCs/>
      <w:sz w:val="2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rFonts w:ascii="Courier New" w:eastAsia="宋体" w:hAnsi="Courier New"/>
      <w:b/>
      <w:bCs/>
      <w:color w:val="auto"/>
      <w:sz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amDescrip">
    <w:name w:val="SamDescrip"/>
    <w:basedOn w:val="Normal"/>
    <w:pPr>
      <w:tabs>
        <w:tab w:val="right" w:pos="9360"/>
      </w:tabs>
      <w:ind w:left="2160" w:hanging="2160"/>
      <w:jc w:val="both"/>
    </w:pPr>
    <w:rPr>
      <w:sz w:val="20"/>
    </w:rPr>
  </w:style>
  <w:style w:type="paragraph" w:styleId="CommentText">
    <w:name w:val="annotation text"/>
    <w:basedOn w:val="Normal"/>
    <w:link w:val="CommentTextChar"/>
    <w:rPr>
      <w:rFonts w:ascii="Times" w:hAnsi="Times"/>
      <w:color w:val="auto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Pr>
      <w:rFonts w:ascii="Tahoma" w:hAnsi="Tahoma" w:cs="Tahoma"/>
      <w:color w:val="auto"/>
      <w:sz w:val="16"/>
      <w:szCs w:val="16"/>
    </w:rPr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bCs/>
      <w:color w:val="auto"/>
      <w:sz w:val="32"/>
      <w:szCs w:val="24"/>
    </w:rPr>
  </w:style>
  <w:style w:type="paragraph" w:customStyle="1" w:styleId="a">
    <w:name w:val="a"/>
    <w:basedOn w:val="Normal"/>
    <w:pPr>
      <w:spacing w:before="60" w:after="60"/>
    </w:pPr>
    <w:rPr>
      <w:rFonts w:ascii="Times New Roman" w:eastAsia="宋体" w:hAnsi="Times New Roman"/>
      <w:b/>
      <w:color w:val="auto"/>
      <w:sz w:val="22"/>
      <w:lang w:val="en-GB" w:eastAsia="zh-CN"/>
    </w:rPr>
  </w:style>
  <w:style w:type="paragraph" w:styleId="BodyText">
    <w:name w:val="Body Text"/>
    <w:basedOn w:val="Normal"/>
    <w:rPr>
      <w:color w:val="auto"/>
      <w:sz w:val="20"/>
    </w:rPr>
  </w:style>
  <w:style w:type="paragraph" w:styleId="EndnoteText">
    <w:name w:val="endnote text"/>
    <w:basedOn w:val="Normal"/>
    <w:semiHidden/>
    <w:rPr>
      <w:rFonts w:ascii="Times" w:eastAsia="宋体" w:hAnsi="Times"/>
      <w:color w:val="auto"/>
      <w:sz w:val="20"/>
    </w:rPr>
  </w:style>
  <w:style w:type="paragraph" w:customStyle="1" w:styleId="Bodytext1">
    <w:name w:val="Body text 1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</w:tabs>
      <w:ind w:left="288" w:right="9504" w:firstLine="288"/>
      <w:jc w:val="right"/>
    </w:pPr>
    <w:rPr>
      <w:snapToGrid w:val="0"/>
      <w:color w:val="000000"/>
      <w:sz w:val="22"/>
      <w:lang w:eastAsia="en-US"/>
    </w:rPr>
  </w:style>
  <w:style w:type="paragraph" w:customStyle="1" w:styleId="Createdby">
    <w:name w:val="Created by"/>
    <w:rPr>
      <w:lang w:eastAsia="en-US"/>
    </w:rPr>
  </w:style>
  <w:style w:type="character" w:styleId="Hyperlink">
    <w:name w:val="Hyperlink"/>
    <w:rsid w:val="00791BB1"/>
    <w:rPr>
      <w:color w:val="0000FF"/>
      <w:u w:val="single"/>
    </w:rPr>
  </w:style>
  <w:style w:type="paragraph" w:customStyle="1" w:styleId="Normal0">
    <w:name w:val="Normal_0"/>
    <w:qFormat/>
    <w:rsid w:val="00F37446"/>
    <w:rPr>
      <w:rFonts w:ascii="Times" w:hAnsi="Times"/>
      <w:sz w:val="24"/>
      <w:lang w:eastAsia="en-US"/>
    </w:rPr>
  </w:style>
  <w:style w:type="paragraph" w:customStyle="1" w:styleId="Normal1">
    <w:name w:val="Normal_1"/>
    <w:qFormat/>
    <w:rsid w:val="00F37446"/>
    <w:rPr>
      <w:rFonts w:ascii="Times" w:hAnsi="Times"/>
      <w:sz w:val="24"/>
      <w:lang w:eastAsia="en-US"/>
    </w:rPr>
  </w:style>
  <w:style w:type="paragraph" w:customStyle="1" w:styleId="Normal2">
    <w:name w:val="Normal_2"/>
    <w:qFormat/>
    <w:rsid w:val="00F37446"/>
    <w:rPr>
      <w:sz w:val="24"/>
      <w:szCs w:val="24"/>
      <w:lang w:eastAsia="zh-TW"/>
    </w:rPr>
  </w:style>
  <w:style w:type="paragraph" w:customStyle="1" w:styleId="CommentText0">
    <w:name w:val="Comment Text_0"/>
    <w:basedOn w:val="Normal0"/>
    <w:link w:val="CharChar1"/>
    <w:semiHidden/>
    <w:rsid w:val="00F37446"/>
    <w:rPr>
      <w:sz w:val="20"/>
    </w:rPr>
  </w:style>
  <w:style w:type="paragraph" w:customStyle="1" w:styleId="CommentText1">
    <w:name w:val="Comment Text_1"/>
    <w:basedOn w:val="Normal"/>
    <w:link w:val="CharChar10"/>
    <w:semiHidden/>
    <w:rsid w:val="00F37446"/>
    <w:rPr>
      <w:rFonts w:ascii="Times" w:hAnsi="Times"/>
      <w:color w:val="auto"/>
      <w:sz w:val="20"/>
    </w:rPr>
  </w:style>
  <w:style w:type="paragraph" w:customStyle="1" w:styleId="CommentText2">
    <w:name w:val="Comment Text_2"/>
    <w:basedOn w:val="Normal"/>
    <w:link w:val="CharChar11"/>
    <w:semiHidden/>
    <w:rsid w:val="00F37446"/>
    <w:rPr>
      <w:rFonts w:ascii="Times" w:hAnsi="Times"/>
      <w:color w:val="auto"/>
      <w:sz w:val="20"/>
    </w:rPr>
  </w:style>
  <w:style w:type="character" w:customStyle="1" w:styleId="CommentTextChar">
    <w:name w:val="Comment Text Char"/>
    <w:link w:val="CommentText"/>
    <w:locked/>
    <w:rsid w:val="00F37446"/>
    <w:rPr>
      <w:rFonts w:ascii="Times" w:hAnsi="Times"/>
      <w:lang w:eastAsia="en-US"/>
    </w:rPr>
  </w:style>
  <w:style w:type="character" w:customStyle="1" w:styleId="CharChar1">
    <w:name w:val="Char Char1"/>
    <w:link w:val="CommentText0"/>
    <w:semiHidden/>
    <w:rsid w:val="00F37446"/>
    <w:rPr>
      <w:rFonts w:ascii="Times" w:hAnsi="Times"/>
      <w:lang w:eastAsia="en-US"/>
    </w:rPr>
  </w:style>
  <w:style w:type="character" w:customStyle="1" w:styleId="CharChar10">
    <w:name w:val="Char Char1_0"/>
    <w:link w:val="CommentText1"/>
    <w:semiHidden/>
    <w:rsid w:val="00F37446"/>
    <w:rPr>
      <w:rFonts w:ascii="Times" w:hAnsi="Times"/>
      <w:lang w:eastAsia="en-US"/>
    </w:rPr>
  </w:style>
  <w:style w:type="character" w:customStyle="1" w:styleId="CharChar11">
    <w:name w:val="Char Char1_1"/>
    <w:link w:val="CommentText2"/>
    <w:semiHidden/>
    <w:rsid w:val="00F37446"/>
    <w:rPr>
      <w:rFonts w:ascii="Times" w:hAnsi="Times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44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2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3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0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customXml" Target="../customXml/item1.xml"/>
  <Relationship Id="rId10" Type="http://schemas.openxmlformats.org/officeDocument/2006/relationships/header" Target="header1.xml"/>
  <Relationship Id="rId11" Type="http://schemas.openxmlformats.org/officeDocument/2006/relationships/header" Target="header2.xml"/>
  <Relationship Id="rId12" Type="http://schemas.openxmlformats.org/officeDocument/2006/relationships/footer" Target="footer1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2" Type="http://schemas.openxmlformats.org/officeDocument/2006/relationships/numbering" Target="numbering.xml"/>
  <Relationship Id="rId3" Type="http://schemas.openxmlformats.org/officeDocument/2006/relationships/styles" Target="styles.xml"/>
  <Relationship Id="rId4" Type="http://schemas.microsoft.com/office/2007/relationships/stylesWithEffects" Target="stylesWithEffects.xml"/>
  <Relationship Id="rId5" Type="http://schemas.openxmlformats.org/officeDocument/2006/relationships/settings" Target="settings.xml"/>
  <Relationship Id="rId6" Type="http://schemas.openxmlformats.org/officeDocument/2006/relationships/webSettings" Target="webSettings.xml"/>
  <Relationship Id="rId7" Type="http://schemas.openxmlformats.org/officeDocument/2006/relationships/footnotes" Target="footnotes.xml"/>
  <Relationship Id="rId8" Type="http://schemas.openxmlformats.org/officeDocument/2006/relationships/endnotes" Target="endnotes.xml"/>
  <Relationship Id="rId9" Type="http://schemas.openxmlformats.org/officeDocument/2006/relationships/image" Target="media/image1.png"/>
</Relationships>

</file>

<file path=word/_rels/footer1.xml.rels><?xml version="1.0" encoding="UTF-8"?>

<Relationships xmlns="http://schemas.openxmlformats.org/package/2006/relationships">
  <Relationship Id="rId1" Type="http://schemas.openxmlformats.org/officeDocument/2006/relationships/image" Target="media/image4.png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2.png"/>
  <Relationship Id="rId2" Type="http://schemas.openxmlformats.org/officeDocument/2006/relationships/image" Target="media/image3.png"/>
</Relationships>

</file>

<file path=word/_rels/settings.xml.rels><?xml version="1.0" encoding="UTF-8"?>

<Relationships xmlns="http://schemas.openxmlformats.org/package/2006/relationships">
  <Relationship Id="rId1" Type="http://schemas.openxmlformats.org/officeDocument/2006/relationships/attachedTemplate" TargetMode="External" Target="file:///J:/AUTORPT_CITRIX/Templates/SL_GENERIC.DOT"/>
</Relationships>
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B4CD8-15E5-400C-8224-BCD84689F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SL_GENERIC.DOT</Template>
  <TotalTime>80</TotalTime>
  <Pages>2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Consumer Product Short Fail &lt;11/99&gt;</vt:lpstr>
    </vt:vector>
  </TitlesOfParts>
  <Company>ACTS Testing Labs, Inc.</Company>
  <LinksUpToDate>false</LinksUpToDate>
  <CharactersWithSpaces>2328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2014-07-17T06:58:00Z</dcterms:created>
  <dc:creator>bvcps</dc:creator>
  <keywords>Short, fail, consumer product</keywords>
  <lastModifiedBy>Wei Wei</lastModifiedBy>
  <lastPrinted>2013-06-13T07:05:00Z</lastPrinted>
  <dcterms:modified xsi:type="dcterms:W3CDTF">2014-08-30T09:05:00Z</dcterms:modified>
  <revision>11</revision>
  <dc:subject>Generic</dc:subject>
  <dc:title>Consumer Product Short Fail &lt;11/99&gt;</dc:title>
</coreProperties>
</file>